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5B" w:rsidRPr="005D7F64" w:rsidRDefault="005D7F64" w:rsidP="005D7F64">
      <w:pPr>
        <w:pStyle w:val="Heading1"/>
        <w:rPr>
          <w:color w:val="FFFFFF" w:themeColor="background1"/>
        </w:rPr>
      </w:pPr>
      <w:bookmarkStart w:id="0" w:name="_Toc322631395"/>
      <w:r w:rsidRPr="005D7F64">
        <w:rPr>
          <w:color w:val="FFFFFF" w:themeColor="background1"/>
        </w:rPr>
        <w:t>Title Page</w:t>
      </w:r>
      <w:bookmarkEnd w:id="0"/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D2376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drawing>
          <wp:inline distT="0" distB="0" distL="0" distR="0">
            <wp:extent cx="4295775" cy="1438275"/>
            <wp:effectExtent l="19050" t="0" r="9525" b="0"/>
            <wp:docPr id="6" name="il_fi" descr="http://www.ngia.com.au/greenlifecareers/careerlogos/W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gia.com.au/greenlifecareers/careerlogos/WS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2"/>
          <w:szCs w:val="32"/>
          <w:u w:val="single"/>
          <w:lang w:val="en-AU" w:eastAsia="en-AU"/>
        </w:rPr>
        <w:t xml:space="preserve"> 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2B75FC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Project Stark </w:t>
      </w:r>
      <w:r w:rsidR="008C0E70">
        <w:rPr>
          <w:rFonts w:asciiTheme="majorHAnsi" w:hAnsiTheme="majorHAnsi"/>
          <w:b/>
          <w:sz w:val="32"/>
          <w:szCs w:val="32"/>
          <w:u w:val="single"/>
        </w:rPr>
        <w:t>Player Manual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8C0E70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Release Target</w:t>
      </w:r>
      <w:r w:rsidR="009F202F">
        <w:rPr>
          <w:rFonts w:asciiTheme="majorHAnsi" w:hAnsiTheme="majorHAnsi"/>
          <w:b/>
          <w:sz w:val="32"/>
          <w:szCs w:val="32"/>
          <w:u w:val="single"/>
        </w:rPr>
        <w:t xml:space="preserve">: </w:t>
      </w:r>
      <w:r>
        <w:rPr>
          <w:rFonts w:asciiTheme="majorHAnsi" w:hAnsiTheme="majorHAnsi"/>
          <w:b/>
          <w:sz w:val="32"/>
          <w:szCs w:val="32"/>
          <w:u w:val="single"/>
        </w:rPr>
        <w:t>TBA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2660" w:type="dxa"/>
        <w:tblLook w:val="01E0" w:firstRow="1" w:lastRow="1" w:firstColumn="1" w:lastColumn="1" w:noHBand="0" w:noVBand="0"/>
      </w:tblPr>
      <w:tblGrid>
        <w:gridCol w:w="2126"/>
        <w:gridCol w:w="2357"/>
      </w:tblGrid>
      <w:tr w:rsidR="009F202F" w:rsidRPr="0056102D" w:rsidTr="00136591">
        <w:tc>
          <w:tcPr>
            <w:tcW w:w="2126" w:type="dxa"/>
          </w:tcPr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2B75FC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Viorel.V.Iliescu</w:t>
            </w:r>
            <w:proofErr w:type="spellEnd"/>
          </w:p>
          <w:p w:rsidR="005D7F64" w:rsidRPr="002F5E99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357" w:type="dxa"/>
          </w:tcPr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CD7F59" w:rsidRDefault="00CD7F59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2B75FC" w:rsidP="002B75FC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Stark Gameplay @ 2012</w:t>
            </w:r>
          </w:p>
          <w:p w:rsidR="00A11DCF" w:rsidRPr="002B75FC" w:rsidRDefault="00A11DCF" w:rsidP="002B75FC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:rsidR="005D7F64" w:rsidRDefault="005D7F64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D2376" w:rsidRDefault="009D2376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Pr="005579BE" w:rsidRDefault="009F202F" w:rsidP="00136591">
      <w:pPr>
        <w:pStyle w:val="Heading1"/>
        <w:jc w:val="center"/>
      </w:pPr>
      <w:bookmarkStart w:id="1" w:name="_Toc322631396"/>
      <w:r w:rsidRPr="005579BE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8017"/>
        <w:docPartObj>
          <w:docPartGallery w:val="Table of Contents"/>
          <w:docPartUnique/>
        </w:docPartObj>
      </w:sdtPr>
      <w:sdtEndPr/>
      <w:sdtContent>
        <w:p w:rsidR="00C65AE2" w:rsidRDefault="00C65AE2">
          <w:pPr>
            <w:pStyle w:val="TOCHeading"/>
          </w:pPr>
          <w:r>
            <w:t>Contents</w:t>
          </w:r>
          <w:bookmarkStart w:id="2" w:name="_GoBack"/>
          <w:bookmarkEnd w:id="2"/>
        </w:p>
        <w:p w:rsidR="005200E9" w:rsidRDefault="001901A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 w:rsidR="00C65AE2">
            <w:instrText xml:space="preserve"> TOC \o "1-3" \h \z \u </w:instrText>
          </w:r>
          <w:r>
            <w:fldChar w:fldCharType="separate"/>
          </w:r>
          <w:hyperlink w:anchor="_Toc322631395" w:history="1">
            <w:r w:rsidR="005200E9" w:rsidRPr="002F4DD7">
              <w:rPr>
                <w:rStyle w:val="Hyperlink"/>
                <w:noProof/>
              </w:rPr>
              <w:t>Title Page</w:t>
            </w:r>
            <w:r w:rsidR="005200E9">
              <w:rPr>
                <w:noProof/>
                <w:webHidden/>
              </w:rPr>
              <w:tab/>
            </w:r>
            <w:r w:rsidR="005200E9">
              <w:rPr>
                <w:noProof/>
                <w:webHidden/>
              </w:rPr>
              <w:fldChar w:fldCharType="begin"/>
            </w:r>
            <w:r w:rsidR="005200E9">
              <w:rPr>
                <w:noProof/>
                <w:webHidden/>
              </w:rPr>
              <w:instrText xml:space="preserve"> PAGEREF _Toc322631395 \h </w:instrText>
            </w:r>
            <w:r w:rsidR="005200E9">
              <w:rPr>
                <w:noProof/>
                <w:webHidden/>
              </w:rPr>
            </w:r>
            <w:r w:rsidR="005200E9">
              <w:rPr>
                <w:noProof/>
                <w:webHidden/>
              </w:rPr>
              <w:fldChar w:fldCharType="separate"/>
            </w:r>
            <w:r w:rsidR="005200E9">
              <w:rPr>
                <w:noProof/>
                <w:webHidden/>
              </w:rPr>
              <w:t>1</w:t>
            </w:r>
            <w:r w:rsidR="005200E9"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396" w:history="1">
            <w:r w:rsidRPr="002F4DD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397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398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399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0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1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2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3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4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5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6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7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8" w:history="1">
            <w:r w:rsidRPr="002F4DD7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09" w:history="1">
            <w:r w:rsidRPr="002F4DD7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0" w:history="1">
            <w:r w:rsidRPr="002F4DD7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1" w:history="1">
            <w:r w:rsidRPr="002F4DD7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2" w:history="1">
            <w:r w:rsidRPr="002F4DD7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3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4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5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6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7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8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19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0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1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2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3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4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5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6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7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8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29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0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1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2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3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4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5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6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7" w:history="1">
            <w:r w:rsidRPr="002F4DD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8" w:history="1">
            <w:r w:rsidRPr="002F4DD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E9" w:rsidRDefault="005200E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439" w:history="1">
            <w:r w:rsidRPr="002F4DD7">
              <w:rPr>
                <w:rStyle w:val="Hyperlink"/>
                <w:noProof/>
              </w:rPr>
              <w:t>Misc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E2" w:rsidRDefault="001901A0">
          <w:r>
            <w:fldChar w:fldCharType="end"/>
          </w:r>
        </w:p>
      </w:sdtContent>
    </w:sdt>
    <w:p w:rsidR="00136591" w:rsidRDefault="00136591" w:rsidP="00136591"/>
    <w:p w:rsidR="007D292A" w:rsidRDefault="007D292A">
      <w:pPr>
        <w:spacing w:after="0" w:line="240" w:lineRule="auto"/>
      </w:pPr>
    </w:p>
    <w:p w:rsidR="007D292A" w:rsidRDefault="007D292A">
      <w:pPr>
        <w:spacing w:after="0" w:line="240" w:lineRule="auto"/>
        <w:rPr>
          <w:rFonts w:ascii="Arial" w:hAnsi="Arial" w:cs="Arial"/>
        </w:rPr>
        <w:sectPr w:rsidR="007D292A" w:rsidSect="009F202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706CC" w:rsidRPr="00A706CC" w:rsidRDefault="00A706CC" w:rsidP="00A706CC">
      <w:pPr>
        <w:pBdr>
          <w:bottom w:val="single" w:sz="4" w:space="1" w:color="auto"/>
        </w:pBdr>
        <w:spacing w:after="0" w:line="240" w:lineRule="auto"/>
        <w:jc w:val="center"/>
        <w:rPr>
          <w:sz w:val="32"/>
          <w:szCs w:val="32"/>
        </w:rPr>
      </w:pPr>
      <w:r w:rsidRPr="00A706CC">
        <w:rPr>
          <w:sz w:val="32"/>
          <w:szCs w:val="32"/>
        </w:rPr>
        <w:lastRenderedPageBreak/>
        <w:t>Revision List</w:t>
      </w:r>
    </w:p>
    <w:p w:rsidR="00A706CC" w:rsidRDefault="00A706CC" w:rsidP="00A706CC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A706CC" w:rsidTr="00A706CC">
        <w:tc>
          <w:tcPr>
            <w:tcW w:w="3095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Revision</w:t>
            </w:r>
          </w:p>
        </w:tc>
        <w:tc>
          <w:tcPr>
            <w:tcW w:w="3095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By</w:t>
            </w:r>
          </w:p>
        </w:tc>
        <w:tc>
          <w:tcPr>
            <w:tcW w:w="3096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Comments</w:t>
            </w: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  <w:proofErr w:type="spellStart"/>
            <w:r>
              <w:t>Viorel</w:t>
            </w:r>
            <w:proofErr w:type="spellEnd"/>
            <w:r>
              <w:t xml:space="preserve"> V. Iliescu</w:t>
            </w:r>
          </w:p>
        </w:tc>
        <w:tc>
          <w:tcPr>
            <w:tcW w:w="3096" w:type="dxa"/>
          </w:tcPr>
          <w:p w:rsidR="00A706CC" w:rsidRDefault="002A30C8" w:rsidP="003E69EC">
            <w:pPr>
              <w:spacing w:after="0" w:line="240" w:lineRule="auto"/>
              <w:jc w:val="center"/>
            </w:pPr>
            <w:r>
              <w:t>Initial Player Manual</w:t>
            </w: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A706CC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096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</w:tbl>
    <w:p w:rsidR="00A706CC" w:rsidRDefault="00A706CC" w:rsidP="00A706CC">
      <w:pPr>
        <w:spacing w:after="0" w:line="240" w:lineRule="auto"/>
        <w:jc w:val="center"/>
      </w:pPr>
    </w:p>
    <w:p w:rsidR="00A706CC" w:rsidRDefault="00A706CC">
      <w:pPr>
        <w:spacing w:after="0"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579BE" w:rsidRPr="005579BE" w:rsidRDefault="00136591" w:rsidP="00136591">
      <w:pPr>
        <w:pStyle w:val="Title"/>
        <w:rPr>
          <w:sz w:val="28"/>
          <w:szCs w:val="28"/>
        </w:rPr>
      </w:pPr>
      <w:r>
        <w:rPr>
          <w:rFonts w:ascii="Arial" w:hAnsi="Arial" w:cs="Arial"/>
          <w:noProof/>
          <w:lang w:val="en-AU"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175E8A49" wp14:editId="20EBC972">
            <wp:simplePos x="0" y="0"/>
            <wp:positionH relativeFrom="column">
              <wp:posOffset>4481195</wp:posOffset>
            </wp:positionH>
            <wp:positionV relativeFrom="paragraph">
              <wp:posOffset>-186055</wp:posOffset>
            </wp:positionV>
            <wp:extent cx="1714500" cy="1704975"/>
            <wp:effectExtent l="19050" t="0" r="0" b="0"/>
            <wp:wrapNone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279">
        <w:t>Project Stark</w:t>
      </w:r>
      <w:r w:rsidR="00EA6610">
        <w:t xml:space="preserve"> Player Manual</w:t>
      </w:r>
    </w:p>
    <w:p w:rsidR="00A3797F" w:rsidRDefault="00824B47" w:rsidP="005579BE">
      <w:pPr>
        <w:spacing w:after="0" w:line="360" w:lineRule="auto"/>
      </w:pPr>
      <w:bookmarkStart w:id="3" w:name="_Toc322631397"/>
      <w:r>
        <w:rPr>
          <w:rStyle w:val="Heading1Char"/>
        </w:rPr>
        <w:t>Heading 1</w:t>
      </w:r>
      <w:bookmarkEnd w:id="3"/>
    </w:p>
    <w:p w:rsidR="00543A1A" w:rsidRDefault="00824B47" w:rsidP="005579BE">
      <w:pPr>
        <w:spacing w:after="0" w:line="360" w:lineRule="auto"/>
      </w:pPr>
      <w:r>
        <w:t>Text</w:t>
      </w:r>
    </w:p>
    <w:p w:rsidR="00543A1A" w:rsidRDefault="00543A1A" w:rsidP="005579BE">
      <w:pPr>
        <w:spacing w:after="0" w:line="360" w:lineRule="auto"/>
        <w:rPr>
          <w:rFonts w:ascii="Arial" w:hAnsi="Arial" w:cs="Arial"/>
        </w:rPr>
      </w:pPr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bookmarkStart w:id="4" w:name="_Toc322631398"/>
      <w:r>
        <w:rPr>
          <w:rStyle w:val="Heading2Char"/>
        </w:rPr>
        <w:t>Heading 2</w:t>
      </w:r>
      <w:bookmarkEnd w:id="4"/>
    </w:p>
    <w:p w:rsidR="00A8169B" w:rsidRDefault="00824B47" w:rsidP="005579BE">
      <w:pPr>
        <w:spacing w:after="0" w:line="360" w:lineRule="auto"/>
      </w:pPr>
      <w:r>
        <w:t>Text</w:t>
      </w:r>
    </w:p>
    <w:p w:rsidR="00543A1A" w:rsidRDefault="00543A1A" w:rsidP="005579BE">
      <w:pPr>
        <w:spacing w:after="0" w:line="360" w:lineRule="auto"/>
        <w:rPr>
          <w:rFonts w:ascii="Arial" w:hAnsi="Arial" w:cs="Arial"/>
        </w:rPr>
      </w:pPr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bookmarkStart w:id="5" w:name="_Toc322631399"/>
      <w:r>
        <w:rPr>
          <w:rStyle w:val="Heading2Char"/>
        </w:rPr>
        <w:t>Heading 2</w:t>
      </w:r>
      <w:bookmarkEnd w:id="5"/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r>
        <w:t>Text</w:t>
      </w:r>
    </w:p>
    <w:p w:rsidR="00A8169B" w:rsidRDefault="00A8169B" w:rsidP="00136591">
      <w:pPr>
        <w:spacing w:after="0"/>
      </w:pPr>
    </w:p>
    <w:p w:rsidR="00136591" w:rsidRDefault="00136591" w:rsidP="00136591">
      <w:pPr>
        <w:spacing w:after="0"/>
      </w:pPr>
    </w:p>
    <w:p w:rsidR="00136591" w:rsidRDefault="00136591" w:rsidP="00136591">
      <w:pPr>
        <w:spacing w:after="0"/>
      </w:pPr>
    </w:p>
    <w:p w:rsidR="00A940E8" w:rsidRDefault="00A940E8" w:rsidP="0013659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43A1A" w:rsidRPr="00543A1A" w:rsidRDefault="000A6CFB" w:rsidP="00543A1A">
      <w:pPr>
        <w:pStyle w:val="Heading1"/>
      </w:pPr>
      <w:bookmarkStart w:id="6" w:name="_Toc322631400"/>
      <w:r>
        <w:lastRenderedPageBreak/>
        <w:t>Heading 1</w:t>
      </w:r>
      <w:bookmarkEnd w:id="6"/>
    </w:p>
    <w:p w:rsidR="00A3797F" w:rsidRDefault="000A6CFB" w:rsidP="00464D97">
      <w:pPr>
        <w:pStyle w:val="Heading2"/>
      </w:pPr>
      <w:bookmarkStart w:id="7" w:name="_Toc322631401"/>
      <w:r>
        <w:t>Heading 2</w:t>
      </w:r>
      <w:bookmarkEnd w:id="7"/>
    </w:p>
    <w:p w:rsidR="00F70587" w:rsidRDefault="000A6CFB" w:rsidP="00136591">
      <w:pPr>
        <w:spacing w:after="0"/>
      </w:pPr>
      <w:r>
        <w:t>Text</w:t>
      </w:r>
    </w:p>
    <w:p w:rsidR="007216FE" w:rsidRDefault="007216FE" w:rsidP="00136591">
      <w:pPr>
        <w:spacing w:after="0"/>
      </w:pPr>
    </w:p>
    <w:p w:rsidR="007216FE" w:rsidRDefault="000A6CFB" w:rsidP="00464D97">
      <w:pPr>
        <w:pStyle w:val="Heading2"/>
      </w:pPr>
      <w:bookmarkStart w:id="8" w:name="_Toc322631402"/>
      <w:r>
        <w:t>Heading 2</w:t>
      </w:r>
      <w:bookmarkEnd w:id="8"/>
    </w:p>
    <w:p w:rsidR="007216FE" w:rsidRPr="00C65AE2" w:rsidRDefault="000A6CFB" w:rsidP="007216FE">
      <w:pPr>
        <w:spacing w:after="0"/>
      </w:pPr>
      <w:r>
        <w:t>Text</w:t>
      </w:r>
    </w:p>
    <w:p w:rsidR="007216FE" w:rsidRPr="00C65AE2" w:rsidRDefault="007216FE" w:rsidP="00136591">
      <w:pPr>
        <w:spacing w:after="0"/>
      </w:pPr>
    </w:p>
    <w:p w:rsidR="007216FE" w:rsidRDefault="000A6CFB" w:rsidP="00464D97">
      <w:pPr>
        <w:pStyle w:val="Heading2"/>
      </w:pPr>
      <w:bookmarkStart w:id="9" w:name="_Toc322631403"/>
      <w:r>
        <w:t>Heading 2</w:t>
      </w:r>
      <w:bookmarkEnd w:id="9"/>
    </w:p>
    <w:p w:rsidR="00F75E3A" w:rsidRPr="00C65AE2" w:rsidRDefault="000A6CFB" w:rsidP="007216FE">
      <w:pPr>
        <w:spacing w:after="0"/>
      </w:pPr>
      <w:r>
        <w:t>Text</w:t>
      </w:r>
    </w:p>
    <w:p w:rsidR="00A3797F" w:rsidRDefault="00A3797F" w:rsidP="00136591">
      <w:pPr>
        <w:spacing w:after="0"/>
      </w:pPr>
    </w:p>
    <w:p w:rsidR="001E310F" w:rsidRDefault="001E310F" w:rsidP="00464D97">
      <w:pPr>
        <w:pStyle w:val="Heading2"/>
      </w:pPr>
      <w:bookmarkStart w:id="10" w:name="_Toc322631404"/>
      <w:r>
        <w:t>Heading 2</w:t>
      </w:r>
      <w:bookmarkEnd w:id="10"/>
    </w:p>
    <w:p w:rsidR="001E310F" w:rsidRPr="00C65AE2" w:rsidRDefault="001E310F" w:rsidP="001E310F">
      <w:pPr>
        <w:spacing w:after="0"/>
      </w:pPr>
      <w:r>
        <w:t>Text</w:t>
      </w:r>
    </w:p>
    <w:p w:rsidR="001E310F" w:rsidRDefault="001E3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3A1A" w:rsidRPr="00543A1A" w:rsidRDefault="001E310F" w:rsidP="00543A1A">
      <w:pPr>
        <w:pStyle w:val="Heading1"/>
      </w:pPr>
      <w:bookmarkStart w:id="11" w:name="_Toc322631405"/>
      <w:r>
        <w:lastRenderedPageBreak/>
        <w:t>Heading 1</w:t>
      </w:r>
      <w:bookmarkEnd w:id="11"/>
    </w:p>
    <w:p w:rsidR="001E310F" w:rsidRDefault="001E310F" w:rsidP="00464D97">
      <w:pPr>
        <w:pStyle w:val="Heading2"/>
      </w:pPr>
      <w:bookmarkStart w:id="12" w:name="_Toc322631406"/>
      <w:r>
        <w:t>Heading 2</w:t>
      </w:r>
      <w:bookmarkEnd w:id="12"/>
    </w:p>
    <w:p w:rsidR="001E310F" w:rsidRPr="00C65AE2" w:rsidRDefault="001E310F" w:rsidP="001E310F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1E310F" w:rsidRDefault="001E310F" w:rsidP="001E310F">
      <w:pPr>
        <w:pStyle w:val="Heading2"/>
      </w:pPr>
      <w:bookmarkStart w:id="13" w:name="_Toc322631407"/>
      <w:r>
        <w:t>Heading 2</w:t>
      </w:r>
      <w:bookmarkEnd w:id="13"/>
    </w:p>
    <w:p w:rsidR="001E310F" w:rsidRPr="001E310F" w:rsidRDefault="001E310F" w:rsidP="001E310F">
      <w:r>
        <w:t>Text</w:t>
      </w:r>
    </w:p>
    <w:p w:rsidR="00722FAA" w:rsidRPr="00722FAA" w:rsidRDefault="001E310F" w:rsidP="00722FAA">
      <w:pPr>
        <w:pStyle w:val="Heading3"/>
      </w:pPr>
      <w:bookmarkStart w:id="14" w:name="_Toc322631408"/>
      <w:r>
        <w:t>Heading 3</w:t>
      </w:r>
      <w:bookmarkEnd w:id="14"/>
    </w:p>
    <w:p w:rsidR="007216FE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543A1A" w:rsidRDefault="001E310F" w:rsidP="00722FAA">
      <w:pPr>
        <w:pStyle w:val="Heading3"/>
      </w:pPr>
      <w:bookmarkStart w:id="15" w:name="_Toc322631409"/>
      <w:r>
        <w:t>Heading 3</w:t>
      </w:r>
      <w:bookmarkEnd w:id="15"/>
    </w:p>
    <w:p w:rsidR="001E310F" w:rsidRPr="001E310F" w:rsidRDefault="001E310F" w:rsidP="001E310F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Pr="00722FAA" w:rsidRDefault="001E310F" w:rsidP="00722FAA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Pr="00722FAA" w:rsidRDefault="001E310F" w:rsidP="00722FAA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2FAA">
      <w:r>
        <w:t>Text</w:t>
      </w:r>
    </w:p>
    <w:p w:rsidR="00954540" w:rsidRDefault="00954540">
      <w:pPr>
        <w:spacing w:after="0" w:line="240" w:lineRule="auto"/>
      </w:pPr>
      <w:r>
        <w:br w:type="page"/>
      </w:r>
    </w:p>
    <w:p w:rsidR="00722FAA" w:rsidRDefault="00464D97" w:rsidP="00722FAA">
      <w:pPr>
        <w:pStyle w:val="Heading3"/>
      </w:pPr>
      <w:bookmarkStart w:id="16" w:name="_Toc322631410"/>
      <w:r>
        <w:lastRenderedPageBreak/>
        <w:t>Heading 3</w:t>
      </w:r>
      <w:bookmarkEnd w:id="16"/>
    </w:p>
    <w:p w:rsidR="00464D97" w:rsidRPr="00464D97" w:rsidRDefault="00464D97" w:rsidP="00464D97"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1C4829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722FAA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730579" w:rsidRDefault="002E2727" w:rsidP="00136591">
      <w:pPr>
        <w:spacing w:after="0"/>
      </w:pPr>
      <w:r>
        <w:t>Text</w:t>
      </w:r>
    </w:p>
    <w:p w:rsidR="002E2727" w:rsidRDefault="002E2727" w:rsidP="00136591">
      <w:pPr>
        <w:spacing w:after="0"/>
      </w:pPr>
    </w:p>
    <w:p w:rsidR="00722FAA" w:rsidRDefault="002E2727" w:rsidP="00722FAA">
      <w:pPr>
        <w:pStyle w:val="Heading3"/>
      </w:pPr>
      <w:bookmarkStart w:id="17" w:name="_Toc322631411"/>
      <w:r>
        <w:t>Heading 3</w:t>
      </w:r>
      <w:bookmarkEnd w:id="17"/>
    </w:p>
    <w:p w:rsidR="00730579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3"/>
      </w:pPr>
      <w:bookmarkStart w:id="18" w:name="_Toc322631412"/>
      <w:r>
        <w:t>Heading 3</w:t>
      </w:r>
      <w:bookmarkEnd w:id="18"/>
    </w:p>
    <w:p w:rsidR="00576631" w:rsidRDefault="002E2727" w:rsidP="00BD050D">
      <w:pPr>
        <w:spacing w:after="0"/>
      </w:pPr>
      <w:r>
        <w:t>Text</w:t>
      </w:r>
    </w:p>
    <w:p w:rsidR="002E2727" w:rsidRDefault="002E2727" w:rsidP="00BD050D">
      <w:pPr>
        <w:spacing w:after="0"/>
      </w:pPr>
    </w:p>
    <w:p w:rsidR="007216FE" w:rsidRDefault="002E2727" w:rsidP="0007114A">
      <w:pPr>
        <w:pStyle w:val="Heading2"/>
      </w:pPr>
      <w:bookmarkStart w:id="19" w:name="_Toc322631413"/>
      <w:r>
        <w:t>Heading 2</w:t>
      </w:r>
      <w:bookmarkEnd w:id="19"/>
    </w:p>
    <w:p w:rsidR="007216FE" w:rsidRDefault="002E2727" w:rsidP="00136591">
      <w:pPr>
        <w:spacing w:after="0"/>
      </w:pPr>
      <w:r>
        <w:t>Text</w:t>
      </w:r>
    </w:p>
    <w:p w:rsidR="002E2727" w:rsidRDefault="002E2727" w:rsidP="00136591">
      <w:pPr>
        <w:spacing w:after="0"/>
      </w:pPr>
    </w:p>
    <w:p w:rsidR="007216FE" w:rsidRPr="005579BE" w:rsidRDefault="002E2727" w:rsidP="007216FE">
      <w:pPr>
        <w:pStyle w:val="Heading2"/>
      </w:pPr>
      <w:bookmarkStart w:id="20" w:name="_Toc322631414"/>
      <w:r>
        <w:t>Heading 2</w:t>
      </w:r>
      <w:bookmarkEnd w:id="20"/>
    </w:p>
    <w:p w:rsidR="002E2727" w:rsidRDefault="002E2727" w:rsidP="002E2727">
      <w:pPr>
        <w:spacing w:after="0"/>
      </w:pPr>
      <w:r>
        <w:t>Text</w:t>
      </w:r>
    </w:p>
    <w:p w:rsidR="002E2727" w:rsidRDefault="002E2727" w:rsidP="007216F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216FE" w:rsidRPr="005579BE" w:rsidRDefault="002E2727" w:rsidP="007216FE">
      <w:pPr>
        <w:pStyle w:val="Heading2"/>
      </w:pPr>
      <w:bookmarkStart w:id="21" w:name="_Toc322631415"/>
      <w:r>
        <w:t>Heading 2</w:t>
      </w:r>
      <w:bookmarkEnd w:id="21"/>
    </w:p>
    <w:p w:rsidR="007338A4" w:rsidRDefault="002E2727" w:rsidP="00136591">
      <w:pPr>
        <w:spacing w:after="0"/>
      </w:pPr>
      <w:r>
        <w:t>Text</w:t>
      </w:r>
    </w:p>
    <w:p w:rsidR="00FD7981" w:rsidRDefault="00FD7981" w:rsidP="00136591">
      <w:pPr>
        <w:spacing w:after="0"/>
      </w:pPr>
    </w:p>
    <w:p w:rsidR="0007114A" w:rsidRDefault="0007114A">
      <w:pPr>
        <w:spacing w:after="0" w:line="240" w:lineRule="auto"/>
      </w:pPr>
      <w:r>
        <w:br w:type="page"/>
      </w:r>
    </w:p>
    <w:p w:rsidR="00543A1A" w:rsidRPr="00543A1A" w:rsidRDefault="00FC39EE" w:rsidP="00543A1A">
      <w:pPr>
        <w:pStyle w:val="Heading1"/>
      </w:pPr>
      <w:bookmarkStart w:id="22" w:name="_Toc322631416"/>
      <w:r>
        <w:lastRenderedPageBreak/>
        <w:t>Heading 1</w:t>
      </w:r>
      <w:bookmarkEnd w:id="22"/>
    </w:p>
    <w:p w:rsidR="00543A1A" w:rsidRPr="005579BE" w:rsidRDefault="00FC39EE" w:rsidP="00543A1A">
      <w:pPr>
        <w:pStyle w:val="Heading2"/>
      </w:pPr>
      <w:bookmarkStart w:id="23" w:name="_Toc322631417"/>
      <w:r>
        <w:t>Heading 2</w:t>
      </w:r>
      <w:bookmarkEnd w:id="23"/>
    </w:p>
    <w:p w:rsidR="00FC39EE" w:rsidRPr="00C65AE2" w:rsidRDefault="00FC39EE" w:rsidP="00FC39EE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7216FE" w:rsidRPr="005579BE" w:rsidRDefault="00FC39EE" w:rsidP="007216FE">
      <w:pPr>
        <w:pStyle w:val="Heading2"/>
      </w:pPr>
      <w:bookmarkStart w:id="24" w:name="_Toc322631418"/>
      <w:r>
        <w:t>Heading 2</w:t>
      </w:r>
      <w:bookmarkEnd w:id="24"/>
    </w:p>
    <w:p w:rsidR="00FC39EE" w:rsidRPr="00C65AE2" w:rsidRDefault="00FC39EE" w:rsidP="00FC39EE">
      <w:pPr>
        <w:spacing w:after="0"/>
      </w:pPr>
      <w:r>
        <w:t>Text</w:t>
      </w:r>
    </w:p>
    <w:p w:rsidR="007216FE" w:rsidRDefault="007216FE" w:rsidP="00136591">
      <w:pPr>
        <w:spacing w:after="0"/>
      </w:pPr>
    </w:p>
    <w:p w:rsidR="007216FE" w:rsidRPr="005579BE" w:rsidRDefault="00FC39EE" w:rsidP="007216FE">
      <w:pPr>
        <w:pStyle w:val="Heading2"/>
      </w:pPr>
      <w:bookmarkStart w:id="25" w:name="_Toc322631419"/>
      <w:r>
        <w:t>Heading 2</w:t>
      </w:r>
      <w:bookmarkEnd w:id="25"/>
    </w:p>
    <w:p w:rsidR="00FC39EE" w:rsidRPr="00C65AE2" w:rsidRDefault="00FC39EE" w:rsidP="00FC39EE">
      <w:pPr>
        <w:spacing w:after="0"/>
      </w:pPr>
      <w:r>
        <w:t>Text</w:t>
      </w:r>
    </w:p>
    <w:p w:rsidR="00526C84" w:rsidRDefault="00526C84" w:rsidP="007216FE">
      <w:pPr>
        <w:spacing w:after="0"/>
      </w:pPr>
    </w:p>
    <w:p w:rsidR="00526C84" w:rsidRDefault="00526C84">
      <w:pPr>
        <w:spacing w:after="0" w:line="240" w:lineRule="auto"/>
      </w:pPr>
      <w:r>
        <w:br w:type="page"/>
      </w:r>
    </w:p>
    <w:p w:rsidR="00543A1A" w:rsidRPr="00543A1A" w:rsidRDefault="00596CF4" w:rsidP="00543A1A">
      <w:pPr>
        <w:pStyle w:val="Heading1"/>
      </w:pPr>
      <w:bookmarkStart w:id="26" w:name="_Toc322631420"/>
      <w:r>
        <w:lastRenderedPageBreak/>
        <w:t>Heading 1</w:t>
      </w:r>
      <w:bookmarkEnd w:id="26"/>
    </w:p>
    <w:p w:rsidR="00543A1A" w:rsidRPr="005579BE" w:rsidRDefault="00596CF4" w:rsidP="00543A1A">
      <w:pPr>
        <w:pStyle w:val="Heading2"/>
      </w:pPr>
      <w:bookmarkStart w:id="27" w:name="_Toc322631421"/>
      <w:r>
        <w:t>Heading 2</w:t>
      </w:r>
      <w:bookmarkEnd w:id="27"/>
    </w:p>
    <w:p w:rsidR="00596CF4" w:rsidRPr="00C65AE2" w:rsidRDefault="00596CF4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7216FE" w:rsidRDefault="00596CF4" w:rsidP="00596CF4">
      <w:pPr>
        <w:pStyle w:val="Heading2"/>
      </w:pPr>
      <w:bookmarkStart w:id="28" w:name="_Toc322631422"/>
      <w:r>
        <w:t>Heading 2</w:t>
      </w:r>
      <w:bookmarkEnd w:id="28"/>
    </w:p>
    <w:p w:rsidR="00A36590" w:rsidRPr="00C65AE2" w:rsidRDefault="00596CF4" w:rsidP="00A36590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865954" w:rsidRDefault="00865954">
      <w:pPr>
        <w:spacing w:after="0" w:line="240" w:lineRule="auto"/>
      </w:pPr>
      <w:r>
        <w:br w:type="page"/>
      </w:r>
    </w:p>
    <w:p w:rsidR="00543A1A" w:rsidRPr="00543A1A" w:rsidRDefault="0066491A" w:rsidP="00543A1A">
      <w:pPr>
        <w:pStyle w:val="Heading1"/>
      </w:pPr>
      <w:bookmarkStart w:id="29" w:name="_Toc322631423"/>
      <w:r>
        <w:lastRenderedPageBreak/>
        <w:t>Heading 1</w:t>
      </w:r>
      <w:bookmarkEnd w:id="29"/>
    </w:p>
    <w:p w:rsidR="00543A1A" w:rsidRPr="005579BE" w:rsidRDefault="0066491A" w:rsidP="00543A1A">
      <w:pPr>
        <w:pStyle w:val="Heading2"/>
      </w:pPr>
      <w:bookmarkStart w:id="30" w:name="_Toc322631424"/>
      <w:r>
        <w:t>Heading 2</w:t>
      </w:r>
      <w:bookmarkEnd w:id="30"/>
    </w:p>
    <w:p w:rsidR="0067522F" w:rsidRPr="00C65AE2" w:rsidRDefault="0066491A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6E2F32" w:rsidRPr="005579BE" w:rsidRDefault="0066491A" w:rsidP="006E2F32">
      <w:pPr>
        <w:pStyle w:val="Heading2"/>
      </w:pPr>
      <w:bookmarkStart w:id="31" w:name="_Toc322631425"/>
      <w:r>
        <w:t>Heading 2</w:t>
      </w:r>
      <w:bookmarkEnd w:id="31"/>
    </w:p>
    <w:p w:rsidR="0067522F" w:rsidRPr="00C65AE2" w:rsidRDefault="0066491A" w:rsidP="006E2F32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6E2F32" w:rsidRPr="005579BE" w:rsidRDefault="0066491A" w:rsidP="006E2F32">
      <w:pPr>
        <w:pStyle w:val="Heading2"/>
      </w:pPr>
      <w:bookmarkStart w:id="32" w:name="_Toc322631426"/>
      <w:r>
        <w:t>Heading 2</w:t>
      </w:r>
      <w:bookmarkEnd w:id="32"/>
    </w:p>
    <w:p w:rsidR="00526C84" w:rsidRDefault="0066491A" w:rsidP="006E2F32">
      <w:pPr>
        <w:spacing w:after="0"/>
      </w:pPr>
      <w:r>
        <w:t>Text</w:t>
      </w:r>
    </w:p>
    <w:p w:rsidR="0067522F" w:rsidRDefault="0067522F" w:rsidP="006E2F32">
      <w:pPr>
        <w:spacing w:after="0"/>
      </w:pPr>
    </w:p>
    <w:p w:rsidR="0067522F" w:rsidRDefault="0067522F">
      <w:pPr>
        <w:spacing w:after="0" w:line="240" w:lineRule="auto"/>
      </w:pPr>
      <w:r>
        <w:br w:type="page"/>
      </w:r>
    </w:p>
    <w:p w:rsidR="00AE2A59" w:rsidRPr="00543A1A" w:rsidRDefault="00153BEA" w:rsidP="00AE2A59">
      <w:pPr>
        <w:pStyle w:val="Heading1"/>
      </w:pPr>
      <w:bookmarkStart w:id="33" w:name="_Toc322631427"/>
      <w:r>
        <w:lastRenderedPageBreak/>
        <w:t>Heading 1</w:t>
      </w:r>
      <w:bookmarkEnd w:id="33"/>
    </w:p>
    <w:p w:rsidR="00AE2A59" w:rsidRPr="005579BE" w:rsidRDefault="00153BEA" w:rsidP="00AE2A59">
      <w:pPr>
        <w:pStyle w:val="Heading2"/>
      </w:pPr>
      <w:bookmarkStart w:id="34" w:name="_Toc322631428"/>
      <w:r>
        <w:t>Heading 2</w:t>
      </w:r>
      <w:bookmarkEnd w:id="34"/>
    </w:p>
    <w:p w:rsidR="00AE2A59" w:rsidRPr="00C65AE2" w:rsidRDefault="00153BEA" w:rsidP="006E2F32">
      <w:pPr>
        <w:spacing w:after="0"/>
      </w:pPr>
      <w:r>
        <w:t>Text</w:t>
      </w:r>
    </w:p>
    <w:p w:rsidR="006E2F32" w:rsidRDefault="006E2F32" w:rsidP="00136591">
      <w:pPr>
        <w:spacing w:after="0"/>
      </w:pPr>
    </w:p>
    <w:p w:rsidR="00543A1A" w:rsidRDefault="00153BEA" w:rsidP="00543A1A">
      <w:pPr>
        <w:pStyle w:val="Heading1"/>
      </w:pPr>
      <w:bookmarkStart w:id="35" w:name="_Toc322631429"/>
      <w:r>
        <w:t>Heading 1</w:t>
      </w:r>
      <w:bookmarkEnd w:id="35"/>
    </w:p>
    <w:p w:rsidR="00153BEA" w:rsidRPr="00153BEA" w:rsidRDefault="00153BEA" w:rsidP="00153BEA">
      <w:r>
        <w:t>Text</w:t>
      </w:r>
    </w:p>
    <w:p w:rsidR="00543A1A" w:rsidRPr="005579BE" w:rsidRDefault="00153BEA" w:rsidP="00543A1A">
      <w:pPr>
        <w:pStyle w:val="Heading2"/>
      </w:pPr>
      <w:bookmarkStart w:id="36" w:name="_Toc322631430"/>
      <w:r>
        <w:t>Heading 2</w:t>
      </w:r>
      <w:bookmarkEnd w:id="36"/>
    </w:p>
    <w:p w:rsidR="00105CFD" w:rsidRPr="003E0FD1" w:rsidRDefault="00153BEA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560854" w:rsidRPr="005579BE" w:rsidRDefault="000E4252" w:rsidP="00560854">
      <w:pPr>
        <w:pStyle w:val="Heading2"/>
      </w:pPr>
      <w:bookmarkStart w:id="37" w:name="_Toc322631431"/>
      <w:r>
        <w:t>Heading 2</w:t>
      </w:r>
      <w:bookmarkEnd w:id="37"/>
    </w:p>
    <w:p w:rsidR="003E0FD1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38" w:name="_Toc322631432"/>
      <w:r>
        <w:t>Heading 2</w:t>
      </w:r>
      <w:bookmarkEnd w:id="38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39" w:name="_Toc322631433"/>
      <w:r>
        <w:t>Heading 2</w:t>
      </w:r>
      <w:bookmarkEnd w:id="39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40" w:name="_Toc322631434"/>
      <w:r>
        <w:t>Heading 2</w:t>
      </w:r>
      <w:bookmarkEnd w:id="40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41" w:name="_Toc322631435"/>
      <w:r>
        <w:t>Heading 2</w:t>
      </w:r>
      <w:bookmarkEnd w:id="41"/>
    </w:p>
    <w:p w:rsidR="006B3C57" w:rsidRPr="003E0FD1" w:rsidRDefault="000E4252" w:rsidP="00560854">
      <w:pPr>
        <w:spacing w:after="0"/>
      </w:pPr>
      <w:r>
        <w:t>Text</w:t>
      </w:r>
    </w:p>
    <w:p w:rsidR="00560854" w:rsidRDefault="00560854" w:rsidP="00560854">
      <w:pPr>
        <w:spacing w:after="0"/>
      </w:pPr>
    </w:p>
    <w:p w:rsidR="00105CFD" w:rsidRPr="005579BE" w:rsidRDefault="00516D0E" w:rsidP="00105CFD">
      <w:pPr>
        <w:pStyle w:val="Heading2"/>
      </w:pPr>
      <w:bookmarkStart w:id="42" w:name="_Toc322631436"/>
      <w:r>
        <w:t>Heading 2</w:t>
      </w:r>
      <w:bookmarkEnd w:id="42"/>
    </w:p>
    <w:p w:rsidR="00105CFD" w:rsidRDefault="00CB1A8E" w:rsidP="00136591">
      <w:pPr>
        <w:spacing w:after="0" w:line="360" w:lineRule="auto"/>
      </w:pPr>
      <w:r>
        <w:t>Text</w:t>
      </w:r>
    </w:p>
    <w:p w:rsidR="00CB1A8E" w:rsidRPr="00CB1A8E" w:rsidRDefault="00CB1A8E" w:rsidP="00136591">
      <w:pPr>
        <w:spacing w:after="0" w:line="360" w:lineRule="auto"/>
        <w:rPr>
          <w:rFonts w:cstheme="minorHAnsi"/>
        </w:rPr>
      </w:pPr>
    </w:p>
    <w:p w:rsidR="00560854" w:rsidRPr="005579BE" w:rsidRDefault="00CB1A8E" w:rsidP="00560854">
      <w:pPr>
        <w:pStyle w:val="Heading2"/>
      </w:pPr>
      <w:bookmarkStart w:id="43" w:name="_Toc322631437"/>
      <w:r>
        <w:t>Heading 2</w:t>
      </w:r>
      <w:bookmarkEnd w:id="43"/>
    </w:p>
    <w:p w:rsidR="003E0FD1" w:rsidRDefault="00CB1A8E" w:rsidP="00560854">
      <w:pPr>
        <w:spacing w:after="0"/>
      </w:pPr>
      <w:r>
        <w:t>Text</w:t>
      </w:r>
    </w:p>
    <w:p w:rsidR="00CB1A8E" w:rsidRPr="003E0FD1" w:rsidRDefault="00CB1A8E" w:rsidP="00560854">
      <w:pPr>
        <w:spacing w:after="0"/>
      </w:pPr>
    </w:p>
    <w:p w:rsidR="00A3797F" w:rsidRDefault="00A3797F" w:rsidP="0013659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3797F" w:rsidRPr="007E4051" w:rsidRDefault="006A3ACE" w:rsidP="007E4051">
      <w:pPr>
        <w:pStyle w:val="Heading1"/>
      </w:pPr>
      <w:bookmarkStart w:id="44" w:name="_Toc322631438"/>
      <w:r>
        <w:lastRenderedPageBreak/>
        <w:t>Heading 1</w:t>
      </w:r>
      <w:bookmarkEnd w:id="44"/>
    </w:p>
    <w:p w:rsidR="00136591" w:rsidRPr="006A3ACE" w:rsidRDefault="00CB1A8E" w:rsidP="00CB1A8E">
      <w:pPr>
        <w:spacing w:after="0" w:line="360" w:lineRule="auto"/>
        <w:rPr>
          <w:rFonts w:cstheme="minorHAnsi"/>
        </w:rPr>
      </w:pPr>
      <w:r w:rsidRPr="006A3ACE">
        <w:rPr>
          <w:rFonts w:cstheme="minorHAnsi"/>
        </w:rPr>
        <w:t>Text</w:t>
      </w:r>
    </w:p>
    <w:p w:rsidR="00CB1A8E" w:rsidRPr="006A3ACE" w:rsidRDefault="00CB1A8E" w:rsidP="00CB1A8E">
      <w:pPr>
        <w:spacing w:after="0" w:line="360" w:lineRule="auto"/>
        <w:rPr>
          <w:rFonts w:cstheme="minorHAnsi"/>
        </w:rPr>
      </w:pPr>
    </w:p>
    <w:p w:rsidR="005579BE" w:rsidRPr="006A3ACE" w:rsidRDefault="005579BE" w:rsidP="00136591">
      <w:pPr>
        <w:spacing w:after="0" w:line="360" w:lineRule="auto"/>
        <w:rPr>
          <w:rFonts w:cstheme="minorHAnsi"/>
        </w:rPr>
      </w:pPr>
    </w:p>
    <w:p w:rsidR="00671B3A" w:rsidRDefault="00671B3A" w:rsidP="005579BE">
      <w:pPr>
        <w:spacing w:after="0" w:line="360" w:lineRule="auto"/>
        <w:rPr>
          <w:rFonts w:ascii="Arial" w:hAnsi="Arial" w:cs="Arial"/>
        </w:rPr>
        <w:sectPr w:rsidR="00671B3A" w:rsidSect="009F202F">
          <w:headerReference w:type="default" r:id="rId11"/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579BE" w:rsidRPr="00732684" w:rsidRDefault="007D292A" w:rsidP="00732684">
      <w:pPr>
        <w:pStyle w:val="Heading1"/>
      </w:pPr>
      <w:bookmarkStart w:id="45" w:name="_Toc322631439"/>
      <w:r w:rsidRPr="00732684"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4900295</wp:posOffset>
            </wp:positionH>
            <wp:positionV relativeFrom="paragraph">
              <wp:posOffset>61595</wp:posOffset>
            </wp:positionV>
            <wp:extent cx="1152525" cy="1152525"/>
            <wp:effectExtent l="0" t="0" r="9525" b="0"/>
            <wp:wrapTight wrapText="bothSides">
              <wp:wrapPolygon edited="0">
                <wp:start x="16066" y="714"/>
                <wp:lineTo x="3213" y="1785"/>
                <wp:lineTo x="2499" y="4284"/>
                <wp:lineTo x="4641" y="6426"/>
                <wp:lineTo x="5355" y="12139"/>
                <wp:lineTo x="0" y="14281"/>
                <wp:lineTo x="714" y="18565"/>
                <wp:lineTo x="4284" y="21064"/>
                <wp:lineTo x="5355" y="21064"/>
                <wp:lineTo x="7140" y="21064"/>
                <wp:lineTo x="11425" y="21064"/>
                <wp:lineTo x="21421" y="18922"/>
                <wp:lineTo x="19279" y="12496"/>
                <wp:lineTo x="20707" y="12139"/>
                <wp:lineTo x="21779" y="9640"/>
                <wp:lineTo x="21421" y="6426"/>
                <wp:lineTo x="19279" y="1071"/>
                <wp:lineTo x="18922" y="714"/>
                <wp:lineTo x="16066" y="714"/>
              </wp:wrapPolygon>
            </wp:wrapTight>
            <wp:docPr id="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6A3ACE">
        <w:rPr>
          <w:b w:val="0"/>
        </w:rPr>
        <w:t>Misc</w:t>
      </w:r>
      <w:proofErr w:type="spellEnd"/>
      <w:r w:rsidR="005579BE" w:rsidRPr="00732684">
        <w:t xml:space="preserve"> </w:t>
      </w:r>
      <w:r w:rsidR="006A3ACE">
        <w:t>.</w:t>
      </w:r>
      <w:bookmarkEnd w:id="45"/>
      <w:proofErr w:type="gramEnd"/>
    </w:p>
    <w:p w:rsidR="00986014" w:rsidRPr="00C435F1" w:rsidRDefault="00C435F1" w:rsidP="00136591">
      <w:pPr>
        <w:spacing w:after="0"/>
        <w:rPr>
          <w:vertAlign w:val="superscript"/>
        </w:rPr>
      </w:pPr>
      <w:r w:rsidRPr="00C435F1">
        <w:rPr>
          <w:vertAlign w:val="superscript"/>
        </w:rPr>
        <w:t>Organized</w:t>
      </w:r>
      <w:r w:rsidR="00986014" w:rsidRPr="00C435F1">
        <w:rPr>
          <w:vertAlign w:val="superscript"/>
        </w:rPr>
        <w:t xml:space="preserve"> A to Z</w:t>
      </w:r>
    </w:p>
    <w:p w:rsidR="005579BE" w:rsidRDefault="005579BE" w:rsidP="00136591">
      <w:pPr>
        <w:spacing w:after="0"/>
      </w:pPr>
    </w:p>
    <w:p w:rsidR="00136591" w:rsidRPr="001D5808" w:rsidRDefault="00136591" w:rsidP="00136591">
      <w:pPr>
        <w:spacing w:after="0"/>
      </w:pPr>
    </w:p>
    <w:sectPr w:rsidR="00136591" w:rsidRPr="001D5808" w:rsidSect="009F202F">
      <w:headerReference w:type="default" r:id="rId14"/>
      <w:footerReference w:type="default" r:id="rId1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8D4" w:rsidRDefault="007C38D4" w:rsidP="009F202F">
      <w:pPr>
        <w:spacing w:after="0" w:line="240" w:lineRule="auto"/>
      </w:pPr>
      <w:r>
        <w:separator/>
      </w:r>
    </w:p>
  </w:endnote>
  <w:endnote w:type="continuationSeparator" w:id="0">
    <w:p w:rsidR="007C38D4" w:rsidRDefault="007C38D4" w:rsidP="009F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7F0CD8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F202F">
      <w:rPr>
        <w:rFonts w:ascii="Arial" w:hAnsi="Arial" w:cs="Arial"/>
        <w:sz w:val="16"/>
        <w:szCs w:val="16"/>
      </w:rPr>
      <w:t>Viorel V. Iliescu</w:t>
    </w:r>
    <w:r w:rsidRPr="009F202F"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460656"/>
        <w:docPartObj>
          <w:docPartGallery w:val="Page Numbers (Bottom of Page)"/>
          <w:docPartUnique/>
        </w:docPartObj>
      </w:sdtPr>
      <w:sdtEndPr/>
      <w:sdtContent>
        <w:r w:rsidRPr="009F202F">
          <w:rPr>
            <w:rFonts w:ascii="Arial" w:hAnsi="Arial" w:cs="Arial"/>
            <w:sz w:val="16"/>
            <w:szCs w:val="16"/>
          </w:rPr>
          <w:fldChar w:fldCharType="begin"/>
        </w:r>
        <w:r w:rsidRPr="009F202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9F202F">
          <w:rPr>
            <w:rFonts w:ascii="Arial" w:hAnsi="Arial" w:cs="Arial"/>
            <w:sz w:val="16"/>
            <w:szCs w:val="16"/>
          </w:rPr>
          <w:fldChar w:fldCharType="separate"/>
        </w:r>
        <w:r w:rsidR="005200E9">
          <w:rPr>
            <w:rFonts w:ascii="Arial" w:hAnsi="Arial" w:cs="Arial"/>
            <w:noProof/>
            <w:sz w:val="16"/>
            <w:szCs w:val="16"/>
          </w:rPr>
          <w:t>13</w:t>
        </w:r>
        <w:r w:rsidRPr="009F202F">
          <w:rPr>
            <w:rFonts w:ascii="Arial" w:hAnsi="Arial" w:cs="Arial"/>
            <w:sz w:val="16"/>
            <w:szCs w:val="16"/>
          </w:rPr>
          <w:fldChar w:fldCharType="end"/>
        </w:r>
      </w:sdtContent>
    </w:sdt>
    <w:r w:rsidRPr="009F202F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Stark Gameplay @ 2012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0659"/>
      <w:docPartObj>
        <w:docPartGallery w:val="Page Numbers (Bottom of Page)"/>
        <w:docPartUnique/>
      </w:docPartObj>
    </w:sdtPr>
    <w:sdtEndPr/>
    <w:sdtContent>
      <w:p w:rsidR="000A6CFB" w:rsidRPr="007D292A" w:rsidRDefault="000A6CFB" w:rsidP="007D292A">
        <w:pPr>
          <w:pStyle w:val="Footer"/>
          <w:pBdr>
            <w:top w:val="single" w:sz="4" w:space="1" w:color="auto"/>
          </w:pBdr>
        </w:pPr>
        <w:r>
          <w:tab/>
        </w:r>
        <w:r w:rsidRPr="007D292A">
          <w:rPr>
            <w:sz w:val="16"/>
            <w:szCs w:val="16"/>
          </w:rPr>
          <w:fldChar w:fldCharType="begin"/>
        </w:r>
        <w:r w:rsidRPr="007D292A">
          <w:rPr>
            <w:sz w:val="16"/>
            <w:szCs w:val="16"/>
          </w:rPr>
          <w:instrText xml:space="preserve"> PAGE   \* MERGEFORMAT </w:instrText>
        </w:r>
        <w:r w:rsidRPr="007D292A">
          <w:rPr>
            <w:sz w:val="16"/>
            <w:szCs w:val="16"/>
          </w:rPr>
          <w:fldChar w:fldCharType="separate"/>
        </w:r>
        <w:r w:rsidR="005200E9">
          <w:rPr>
            <w:noProof/>
            <w:sz w:val="16"/>
            <w:szCs w:val="16"/>
          </w:rPr>
          <w:t>14</w:t>
        </w:r>
        <w:r w:rsidRPr="007D292A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8D4" w:rsidRDefault="007C38D4" w:rsidP="009F202F">
      <w:pPr>
        <w:spacing w:after="0" w:line="240" w:lineRule="auto"/>
      </w:pPr>
      <w:r>
        <w:separator/>
      </w:r>
    </w:p>
  </w:footnote>
  <w:footnote w:type="continuationSeparator" w:id="0">
    <w:p w:rsidR="007C38D4" w:rsidRDefault="007C38D4" w:rsidP="009F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7F0CD8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noProof/>
        <w:sz w:val="16"/>
        <w:szCs w:val="16"/>
        <w:lang w:val="en-AU" w:eastAsia="en-AU"/>
      </w:rPr>
      <w:drawing>
        <wp:anchor distT="0" distB="0" distL="114300" distR="114300" simplePos="0" relativeHeight="251698176" behindDoc="0" locked="0" layoutInCell="1" allowOverlap="1" wp14:anchorId="2EA04D71" wp14:editId="56C7BE5E">
          <wp:simplePos x="0" y="0"/>
          <wp:positionH relativeFrom="column">
            <wp:posOffset>2519045</wp:posOffset>
          </wp:positionH>
          <wp:positionV relativeFrom="paragraph">
            <wp:posOffset>-383540</wp:posOffset>
          </wp:positionV>
          <wp:extent cx="695325" cy="695325"/>
          <wp:effectExtent l="19050" t="0" r="9525" b="0"/>
          <wp:wrapNone/>
          <wp:docPr id="1" name="il_fi" descr="http://a2.twimg.com/profile_images/541030891/WSI_Logo4YouTube_bigg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a2.twimg.com/profile_images/541030891/WSI_Logo4YouTube_bigg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val="en-AU"/>
      </w:rPr>
      <w:t>Project Stark Player Manual</w:t>
    </w:r>
    <w:r w:rsidRPr="009F202F">
      <w:rPr>
        <w:rFonts w:ascii="Arial" w:hAnsi="Arial" w:cs="Arial"/>
        <w:sz w:val="16"/>
        <w:szCs w:val="16"/>
        <w:lang w:val="en-AU"/>
      </w:rPr>
      <w:tab/>
    </w:r>
    <w:r w:rsidRPr="009F202F">
      <w:rPr>
        <w:rFonts w:ascii="Arial" w:hAnsi="Arial" w:cs="Arial"/>
        <w:sz w:val="16"/>
        <w:szCs w:val="16"/>
        <w:lang w:val="en-AU"/>
      </w:rPr>
      <w:tab/>
    </w:r>
    <w:r>
      <w:rPr>
        <w:rFonts w:ascii="Arial" w:hAnsi="Arial" w:cs="Arial"/>
        <w:sz w:val="16"/>
        <w:szCs w:val="16"/>
        <w:lang w:val="en-AU"/>
      </w:rPr>
      <w:t>Rev 1.0 – 13/02/2012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671B3A">
    <w:pPr>
      <w:pStyle w:val="Header"/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noProof/>
        <w:sz w:val="16"/>
        <w:szCs w:val="16"/>
        <w:lang w:val="en-AU" w:eastAsia="en-AU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2376170</wp:posOffset>
          </wp:positionH>
          <wp:positionV relativeFrom="paragraph">
            <wp:posOffset>-259715</wp:posOffset>
          </wp:positionV>
          <wp:extent cx="1009650" cy="628650"/>
          <wp:effectExtent l="19050" t="0" r="0" b="0"/>
          <wp:wrapSquare wrapText="bothSides"/>
          <wp:docPr id="10" name="Picture 1" descr="taf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f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B423F"/>
    <w:multiLevelType w:val="hybridMultilevel"/>
    <w:tmpl w:val="450091F2"/>
    <w:lvl w:ilvl="0" w:tplc="31C476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1A"/>
    <w:rsid w:val="00001851"/>
    <w:rsid w:val="00004B9E"/>
    <w:rsid w:val="00026292"/>
    <w:rsid w:val="00055275"/>
    <w:rsid w:val="000558BE"/>
    <w:rsid w:val="0007114A"/>
    <w:rsid w:val="00085C71"/>
    <w:rsid w:val="000A2ADC"/>
    <w:rsid w:val="000A6CFB"/>
    <w:rsid w:val="000E4252"/>
    <w:rsid w:val="00105CFD"/>
    <w:rsid w:val="00136591"/>
    <w:rsid w:val="00153BEA"/>
    <w:rsid w:val="001901A0"/>
    <w:rsid w:val="001A7698"/>
    <w:rsid w:val="001B3739"/>
    <w:rsid w:val="001C4829"/>
    <w:rsid w:val="001D5808"/>
    <w:rsid w:val="001E310F"/>
    <w:rsid w:val="001E3AB9"/>
    <w:rsid w:val="001E5308"/>
    <w:rsid w:val="00264B54"/>
    <w:rsid w:val="002A30C8"/>
    <w:rsid w:val="002B75FC"/>
    <w:rsid w:val="002E2727"/>
    <w:rsid w:val="00303B87"/>
    <w:rsid w:val="003171CD"/>
    <w:rsid w:val="00317F78"/>
    <w:rsid w:val="003375A3"/>
    <w:rsid w:val="003A6E25"/>
    <w:rsid w:val="003B0BB0"/>
    <w:rsid w:val="003D4F89"/>
    <w:rsid w:val="003E0FD1"/>
    <w:rsid w:val="003E69EC"/>
    <w:rsid w:val="003F6F81"/>
    <w:rsid w:val="00401C3C"/>
    <w:rsid w:val="004071E7"/>
    <w:rsid w:val="00427052"/>
    <w:rsid w:val="00446754"/>
    <w:rsid w:val="00454671"/>
    <w:rsid w:val="00464D97"/>
    <w:rsid w:val="004C2758"/>
    <w:rsid w:val="004F3364"/>
    <w:rsid w:val="00501943"/>
    <w:rsid w:val="00510FA2"/>
    <w:rsid w:val="00516D0E"/>
    <w:rsid w:val="005200E9"/>
    <w:rsid w:val="00526C84"/>
    <w:rsid w:val="00533B31"/>
    <w:rsid w:val="00543A1A"/>
    <w:rsid w:val="005579BE"/>
    <w:rsid w:val="00560854"/>
    <w:rsid w:val="00576631"/>
    <w:rsid w:val="00596CF4"/>
    <w:rsid w:val="005A043D"/>
    <w:rsid w:val="005B1481"/>
    <w:rsid w:val="005D7F64"/>
    <w:rsid w:val="00611334"/>
    <w:rsid w:val="0066491A"/>
    <w:rsid w:val="0067103B"/>
    <w:rsid w:val="00671B3A"/>
    <w:rsid w:val="0067522F"/>
    <w:rsid w:val="006A3ACE"/>
    <w:rsid w:val="006B2B5B"/>
    <w:rsid w:val="006B3C57"/>
    <w:rsid w:val="006C388C"/>
    <w:rsid w:val="006E2F32"/>
    <w:rsid w:val="00700284"/>
    <w:rsid w:val="007216FE"/>
    <w:rsid w:val="00722FAA"/>
    <w:rsid w:val="00730579"/>
    <w:rsid w:val="00732684"/>
    <w:rsid w:val="007338A4"/>
    <w:rsid w:val="00785799"/>
    <w:rsid w:val="007876E6"/>
    <w:rsid w:val="007B406C"/>
    <w:rsid w:val="007C38D4"/>
    <w:rsid w:val="007C599D"/>
    <w:rsid w:val="007D292A"/>
    <w:rsid w:val="007E4051"/>
    <w:rsid w:val="007F0CD8"/>
    <w:rsid w:val="007F18D3"/>
    <w:rsid w:val="0081723E"/>
    <w:rsid w:val="00820279"/>
    <w:rsid w:val="00824B47"/>
    <w:rsid w:val="00865954"/>
    <w:rsid w:val="008B05E9"/>
    <w:rsid w:val="008C0E70"/>
    <w:rsid w:val="00903556"/>
    <w:rsid w:val="009417BE"/>
    <w:rsid w:val="00954540"/>
    <w:rsid w:val="00986014"/>
    <w:rsid w:val="009C6AC8"/>
    <w:rsid w:val="009D2376"/>
    <w:rsid w:val="009F202F"/>
    <w:rsid w:val="00A11DCF"/>
    <w:rsid w:val="00A26BD7"/>
    <w:rsid w:val="00A32E54"/>
    <w:rsid w:val="00A34CDD"/>
    <w:rsid w:val="00A36590"/>
    <w:rsid w:val="00A3797F"/>
    <w:rsid w:val="00A578D9"/>
    <w:rsid w:val="00A62A36"/>
    <w:rsid w:val="00A706CC"/>
    <w:rsid w:val="00A726A7"/>
    <w:rsid w:val="00A8169B"/>
    <w:rsid w:val="00A940E8"/>
    <w:rsid w:val="00AA62EC"/>
    <w:rsid w:val="00AE2A59"/>
    <w:rsid w:val="00B830BF"/>
    <w:rsid w:val="00B8772A"/>
    <w:rsid w:val="00BA7E21"/>
    <w:rsid w:val="00BD050D"/>
    <w:rsid w:val="00BD0545"/>
    <w:rsid w:val="00BD25D3"/>
    <w:rsid w:val="00BD6521"/>
    <w:rsid w:val="00C30CF0"/>
    <w:rsid w:val="00C41165"/>
    <w:rsid w:val="00C435F1"/>
    <w:rsid w:val="00C54CC4"/>
    <w:rsid w:val="00C65AE2"/>
    <w:rsid w:val="00CB1A8E"/>
    <w:rsid w:val="00CC2B1B"/>
    <w:rsid w:val="00CD7C1F"/>
    <w:rsid w:val="00CD7F59"/>
    <w:rsid w:val="00D10042"/>
    <w:rsid w:val="00D134CC"/>
    <w:rsid w:val="00D26C18"/>
    <w:rsid w:val="00D431F9"/>
    <w:rsid w:val="00D53778"/>
    <w:rsid w:val="00E037E7"/>
    <w:rsid w:val="00EA031E"/>
    <w:rsid w:val="00EA36B3"/>
    <w:rsid w:val="00EA6610"/>
    <w:rsid w:val="00ED3826"/>
    <w:rsid w:val="00EF740D"/>
    <w:rsid w:val="00F70587"/>
    <w:rsid w:val="00F75E3A"/>
    <w:rsid w:val="00FB35C2"/>
    <w:rsid w:val="00FB4007"/>
    <w:rsid w:val="00FB6845"/>
    <w:rsid w:val="00FC08FC"/>
    <w:rsid w:val="00FC39EE"/>
    <w:rsid w:val="00FD7981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FAA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table" w:styleId="MediumGrid1-Accent1">
    <w:name w:val="Medium Grid 1 Accent 1"/>
    <w:basedOn w:val="TableNormal"/>
    <w:uiPriority w:val="67"/>
    <w:rsid w:val="000018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1723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FAA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table" w:styleId="MediumGrid1-Accent1">
    <w:name w:val="Medium Grid 1 Accent 1"/>
    <w:basedOn w:val="TableNormal"/>
    <w:uiPriority w:val="67"/>
    <w:rsid w:val="000018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172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orel%20Iliescu\Desktop\TAFE%20Stuff\Assessment%20Template.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3216-903D-4FDA-8845-6CCF0C1A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Template.5</Template>
  <TotalTime>14</TotalTime>
  <Pages>14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- Stark</vt:lpstr>
    </vt:vector>
  </TitlesOfParts>
  <Company>DET TAFE NSW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Stark</dc:title>
  <dc:creator>Viorel V. Iliescu</dc:creator>
  <cp:keywords>Report, Java</cp:keywords>
  <cp:lastModifiedBy>Viorel Iliescu</cp:lastModifiedBy>
  <cp:revision>15</cp:revision>
  <cp:lastPrinted>2010-03-19T02:14:00Z</cp:lastPrinted>
  <dcterms:created xsi:type="dcterms:W3CDTF">2012-04-19T10:20:00Z</dcterms:created>
  <dcterms:modified xsi:type="dcterms:W3CDTF">2012-04-19T10:40:00Z</dcterms:modified>
</cp:coreProperties>
</file>