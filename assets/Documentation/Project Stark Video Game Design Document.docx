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BA922F3DE404E6F9DF48E4EA2ACBF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1806D2" w:rsidP="001806D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Stark Gaming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="Algerian" w:eastAsiaTheme="majorEastAsia" w:hAnsi="Algerian" w:cstheme="majorBidi"/>
                  <w:sz w:val="56"/>
                  <w:szCs w:val="56"/>
                </w:rPr>
                <w:alias w:val="Title"/>
                <w:id w:val="15524250"/>
                <w:placeholder>
                  <w:docPart w:val="C716AEB5A9BA4F18A864D6397EF653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C3078" w:rsidP="00EC307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C3078">
                      <w:rPr>
                        <w:rFonts w:ascii="Algerian" w:eastAsiaTheme="majorEastAsia" w:hAnsi="Algerian" w:cstheme="majorBidi"/>
                        <w:sz w:val="56"/>
                        <w:szCs w:val="56"/>
                        <w:lang w:val="en-AU"/>
                      </w:rPr>
                      <w:t>Stark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DC792B" w:rsidP="001806D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placeholder>
                      <w:docPart w:val="C76BE3D9D9024C2A9FADEFDB1B8184B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806D2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Video Game Design Document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FC23B0" w:rsidP="00FC23B0">
                <w:pPr>
                  <w:pStyle w:val="Subtitle"/>
                </w:pPr>
                <w:r>
                  <w:t>Functional Spec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bookmarkStart w:id="0" w:name="_GoBack"/>
                <w:bookmarkEnd w:id="0"/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806D2">
                  <w:rPr>
                    <w:sz w:val="24"/>
                    <w:szCs w:val="24"/>
                  </w:rPr>
                  <w:t>1.00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>All work Copyright © 20</w:t>
                </w:r>
                <w:r w:rsidR="001806D2">
                  <w:t>10</w:t>
                </w:r>
                <w:r>
                  <w:t xml:space="preserve"> by </w:t>
                </w:r>
                <w:r w:rsidR="001806D2">
                  <w:t>Stark Gaming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placeholder>
                  <w:docPart w:val="E5A4ACC9F5054F9D865B29483ED6331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DB4387" w:rsidP="003E1D56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AU"/>
                      </w:rPr>
                      <w:t>Viorel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AU"/>
                      </w:rPr>
                      <w:t xml:space="preserve"> V. Iliescu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DC792B">
          <w:r>
            <w:rPr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0.4pt;margin-top:-465.7pt;width:186.35pt;height:80.25pt;z-index:251660288;mso-width-percent:400;mso-width-percent:400;mso-width-relative:margin;mso-height-relative:margin">
                <v:textbox style="mso-next-textbox:#_x0000_s1028">
                  <w:txbxContent>
                    <w:p w:rsidR="003E1D56" w:rsidRDefault="003E1D56" w:rsidP="003E1D56">
                      <w:pPr>
                        <w:jc w:val="center"/>
                      </w:pPr>
                    </w:p>
                    <w:p w:rsidR="003E1D56" w:rsidRPr="003E1D56" w:rsidRDefault="001806D2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Stark Gaming</w:t>
                      </w:r>
                      <w:r w:rsidR="003E1D56" w:rsidRPr="003E1D56">
                        <w:rPr>
                          <w:b/>
                          <w:sz w:val="28"/>
                          <w:szCs w:val="28"/>
                        </w:rPr>
                        <w:t xml:space="preserve"> Company Logo here</w:t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4C3DCF" w:rsidP="004C3DC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</w:t>
                </w:r>
                <w:r w:rsidR="003E1D56" w:rsidRPr="003E1D56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09</w:t>
                </w:r>
                <w:r w:rsidRPr="004C3DCF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="003E1D56" w:rsidRPr="003E1D56">
                  <w:rPr>
                    <w:sz w:val="24"/>
                    <w:szCs w:val="24"/>
                  </w:rPr>
                  <w:t>20</w:t>
                </w:r>
                <w:r>
                  <w:rPr>
                    <w:sz w:val="24"/>
                    <w:szCs w:val="24"/>
                  </w:rPr>
                  <w:t>12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014308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65A1" w:rsidRDefault="005A65A1">
          <w:pPr>
            <w:pStyle w:val="TOCHeading"/>
          </w:pPr>
          <w:r>
            <w:t>Table of Contents</w:t>
          </w:r>
        </w:p>
        <w:p w:rsidR="003113A3" w:rsidRDefault="005A65A1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287599" w:history="1">
            <w:r w:rsidR="003113A3" w:rsidRPr="00BD75A6">
              <w:rPr>
                <w:rStyle w:val="Hyperlink"/>
                <w:noProof/>
              </w:rPr>
              <w:t>Game Overview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_Toc324287599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5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0" w:history="1">
            <w:r w:rsidR="003113A3" w:rsidRPr="00BD75A6">
              <w:rPr>
                <w:rStyle w:val="Hyperlink"/>
                <w:noProof/>
              </w:rPr>
              <w:t>Game Play Mechanics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_Toc324287600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5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1" w:history="1">
            <w:r w:rsidR="003113A3" w:rsidRPr="00BD75A6">
              <w:rPr>
                <w:rStyle w:val="Hyperlink"/>
                <w:noProof/>
              </w:rPr>
              <w:t>Camera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_Toc324287601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5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2" w:history="1">
            <w:r w:rsidR="003113A3" w:rsidRPr="00BD75A6">
              <w:rPr>
                <w:rStyle w:val="Hyperlink"/>
                <w:noProof/>
              </w:rPr>
              <w:t>Controls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_Toc324287602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5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3" w:history="1">
            <w:r w:rsidR="003113A3" w:rsidRPr="00BD75A6">
              <w:rPr>
                <w:rStyle w:val="Hyperlink"/>
                <w:noProof/>
              </w:rPr>
              <w:t>Saving and Loading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_Toc324287603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5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4" w:history="1">
            <w:r w:rsidR="003113A3" w:rsidRPr="00BD75A6">
              <w:rPr>
                <w:rStyle w:val="Hyperlink"/>
                <w:noProof/>
              </w:rPr>
              <w:t>Interface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_Toc324287604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5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5" w:history="1">
            <w:r w:rsidR="003113A3" w:rsidRPr="00BD75A6">
              <w:rPr>
                <w:rStyle w:val="Hyperlink"/>
                <w:noProof/>
              </w:rPr>
              <w:t>Menu and Screen Descriptions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_Toc324287605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6" w:history="1">
            <w:r w:rsidR="003113A3" w:rsidRPr="00BD75A6">
              <w:rPr>
                <w:rStyle w:val="Hyperlink"/>
                <w:noProof/>
              </w:rPr>
              <w:t>Game World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_Toc324287606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7" w:history="1">
            <w:r w:rsidR="003113A3" w:rsidRPr="00BD75A6">
              <w:rPr>
                <w:rStyle w:val="Hyperlink"/>
                <w:noProof/>
              </w:rPr>
              <w:t>Levels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_Toc324287607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8" w:history="1">
            <w:r w:rsidR="003113A3" w:rsidRPr="00BD75A6">
              <w:rPr>
                <w:rStyle w:val="Hyperlink"/>
                <w:noProof/>
              </w:rPr>
              <w:t>Game Progression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_Toc324287608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09" w:history="1">
            <w:r w:rsidR="003113A3" w:rsidRPr="00BD75A6">
              <w:rPr>
                <w:rStyle w:val="Hyperlink"/>
                <w:noProof/>
              </w:rPr>
              <w:t>Characters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_Toc324287609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0" w:history="1">
            <w:r w:rsidR="003113A3" w:rsidRPr="00BD75A6">
              <w:rPr>
                <w:rStyle w:val="Hyperlink"/>
                <w:noProof/>
              </w:rPr>
              <w:t>Non-player Characters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_Toc324287610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1" w:history="1">
            <w:r w:rsidR="003113A3" w:rsidRPr="00BD75A6">
              <w:rPr>
                <w:rStyle w:val="Hyperlink"/>
                <w:noProof/>
              </w:rPr>
              <w:t>Enemies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_Toc324287611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2" w:history="1">
            <w:r w:rsidR="003113A3" w:rsidRPr="00BD75A6">
              <w:rPr>
                <w:rStyle w:val="Hyperlink"/>
                <w:noProof/>
              </w:rPr>
              <w:t>Weapons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_Toc324287612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6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3" w:history="1">
            <w:r w:rsidR="003113A3" w:rsidRPr="00BD75A6">
              <w:rPr>
                <w:rStyle w:val="Hyperlink"/>
                <w:noProof/>
              </w:rPr>
              <w:t>Items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_Toc324287613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7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4" w:history="1">
            <w:r w:rsidR="003113A3" w:rsidRPr="00BD75A6">
              <w:rPr>
                <w:rStyle w:val="Hyperlink"/>
                <w:noProof/>
              </w:rPr>
              <w:t>Abilities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_Toc324287614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7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5" w:history="1">
            <w:r w:rsidR="003113A3" w:rsidRPr="00BD75A6">
              <w:rPr>
                <w:rStyle w:val="Hyperlink"/>
                <w:noProof/>
              </w:rPr>
              <w:t>Vehicles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_Toc324287615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7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6" w:history="1">
            <w:r w:rsidR="003113A3" w:rsidRPr="00BD75A6">
              <w:rPr>
                <w:rStyle w:val="Hyperlink"/>
                <w:noProof/>
              </w:rPr>
              <w:t>Script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_Toc324287616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7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7" w:history="1">
            <w:r w:rsidR="003113A3" w:rsidRPr="00BD75A6">
              <w:rPr>
                <w:rStyle w:val="Hyperlink"/>
                <w:noProof/>
              </w:rPr>
              <w:t>Scoring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_Toc324287617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7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8" w:history="1">
            <w:r w:rsidR="003113A3" w:rsidRPr="00BD75A6">
              <w:rPr>
                <w:rStyle w:val="Hyperlink"/>
                <w:noProof/>
              </w:rPr>
              <w:t>Puzzles/Mini-games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_Toc324287618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7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19" w:history="1">
            <w:r w:rsidR="003113A3" w:rsidRPr="00BD75A6">
              <w:rPr>
                <w:rStyle w:val="Hyperlink"/>
                <w:noProof/>
              </w:rPr>
              <w:t>Bonuses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_Toc324287619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7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20" w:history="1">
            <w:r w:rsidR="003113A3" w:rsidRPr="00BD75A6">
              <w:rPr>
                <w:rStyle w:val="Hyperlink"/>
                <w:noProof/>
              </w:rPr>
              <w:t>Cheat Codes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_Toc324287620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8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21" w:history="1">
            <w:r w:rsidR="003113A3" w:rsidRPr="00BD75A6">
              <w:rPr>
                <w:rStyle w:val="Hyperlink"/>
                <w:noProof/>
              </w:rPr>
              <w:t>Sound Bible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_Toc324287621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8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22" w:history="1">
            <w:r w:rsidR="003113A3" w:rsidRPr="00BD75A6">
              <w:rPr>
                <w:rStyle w:val="Hyperlink"/>
                <w:noProof/>
              </w:rPr>
              <w:t>Story Bible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_Toc324287622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8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23" w:history="1">
            <w:r w:rsidR="003113A3" w:rsidRPr="00BD75A6">
              <w:rPr>
                <w:rStyle w:val="Hyperlink"/>
                <w:noProof/>
              </w:rPr>
              <w:t>Art Bible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_Toc324287623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8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24" w:history="1">
            <w:r w:rsidR="003113A3" w:rsidRPr="00BD75A6">
              <w:rPr>
                <w:rStyle w:val="Hyperlink"/>
                <w:noProof/>
              </w:rPr>
              <w:t>Design Notes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_Toc324287624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8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3113A3" w:rsidRDefault="00DC792B">
          <w:pPr>
            <w:pStyle w:val="TOC1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324287625" w:history="1">
            <w:r w:rsidR="003113A3" w:rsidRPr="00BD75A6">
              <w:rPr>
                <w:rStyle w:val="Hyperlink"/>
                <w:noProof/>
              </w:rPr>
              <w:t>Future Features</w:t>
            </w:r>
            <w:r w:rsidR="003113A3">
              <w:rPr>
                <w:noProof/>
                <w:webHidden/>
              </w:rPr>
              <w:tab/>
            </w:r>
            <w:r w:rsidR="003113A3">
              <w:rPr>
                <w:noProof/>
                <w:webHidden/>
              </w:rPr>
              <w:fldChar w:fldCharType="begin"/>
            </w:r>
            <w:r w:rsidR="003113A3">
              <w:rPr>
                <w:noProof/>
                <w:webHidden/>
              </w:rPr>
              <w:instrText xml:space="preserve"> PAGEREF _Toc324287625 \h </w:instrText>
            </w:r>
            <w:r w:rsidR="003113A3">
              <w:rPr>
                <w:noProof/>
                <w:webHidden/>
              </w:rPr>
            </w:r>
            <w:r w:rsidR="003113A3">
              <w:rPr>
                <w:noProof/>
                <w:webHidden/>
              </w:rPr>
              <w:fldChar w:fldCharType="separate"/>
            </w:r>
            <w:r w:rsidR="003113A3">
              <w:rPr>
                <w:noProof/>
                <w:webHidden/>
              </w:rPr>
              <w:t>8</w:t>
            </w:r>
            <w:r w:rsidR="003113A3">
              <w:rPr>
                <w:noProof/>
                <w:webHidden/>
              </w:rPr>
              <w:fldChar w:fldCharType="end"/>
            </w:r>
          </w:hyperlink>
        </w:p>
        <w:p w:rsidR="005A65A1" w:rsidRDefault="005A65A1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</w:p>
    <w:tbl>
      <w:tblPr>
        <w:tblStyle w:val="LightShading"/>
        <w:tblW w:w="9889" w:type="dxa"/>
        <w:tblLook w:val="04A0" w:firstRow="1" w:lastRow="0" w:firstColumn="1" w:lastColumn="0" w:noHBand="0" w:noVBand="1"/>
      </w:tblPr>
      <w:tblGrid>
        <w:gridCol w:w="1085"/>
        <w:gridCol w:w="1495"/>
        <w:gridCol w:w="1781"/>
        <w:gridCol w:w="5528"/>
      </w:tblGrid>
      <w:tr w:rsidR="003113A3" w:rsidTr="00267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3113A3" w:rsidRDefault="002676AB" w:rsidP="00311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495" w:type="dxa"/>
          </w:tcPr>
          <w:p w:rsidR="003113A3" w:rsidRDefault="002676AB" w:rsidP="0031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81" w:type="dxa"/>
          </w:tcPr>
          <w:p w:rsidR="003113A3" w:rsidRDefault="002676AB" w:rsidP="0031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</w:p>
        </w:tc>
        <w:tc>
          <w:tcPr>
            <w:tcW w:w="5528" w:type="dxa"/>
          </w:tcPr>
          <w:p w:rsidR="003113A3" w:rsidRDefault="002676AB" w:rsidP="0031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3113A3" w:rsidTr="0026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3113A3" w:rsidRDefault="002676AB" w:rsidP="00311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1495" w:type="dxa"/>
          </w:tcPr>
          <w:p w:rsidR="003113A3" w:rsidRDefault="002676AB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09/05/2012</w:t>
            </w:r>
          </w:p>
        </w:tc>
        <w:tc>
          <w:tcPr>
            <w:tcW w:w="1781" w:type="dxa"/>
          </w:tcPr>
          <w:p w:rsidR="003113A3" w:rsidRDefault="002676AB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V.V. Iliescu</w:t>
            </w:r>
          </w:p>
        </w:tc>
        <w:tc>
          <w:tcPr>
            <w:tcW w:w="5528" w:type="dxa"/>
          </w:tcPr>
          <w:p w:rsidR="003113A3" w:rsidRDefault="002676AB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Design and Entry Point</w:t>
            </w:r>
          </w:p>
        </w:tc>
      </w:tr>
      <w:tr w:rsidR="003113A3" w:rsidTr="00267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3113A3" w:rsidRDefault="003113A3" w:rsidP="003113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5" w:type="dxa"/>
          </w:tcPr>
          <w:p w:rsidR="003113A3" w:rsidRDefault="003113A3" w:rsidP="00311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3113A3" w:rsidRDefault="003113A3" w:rsidP="00311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3113A3" w:rsidRDefault="003113A3" w:rsidP="00311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113A3" w:rsidTr="0026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3113A3" w:rsidRDefault="003113A3" w:rsidP="003113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5" w:type="dxa"/>
          </w:tcPr>
          <w:p w:rsidR="003113A3" w:rsidRDefault="003113A3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3113A3" w:rsidRDefault="003113A3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3113A3" w:rsidRDefault="003113A3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113A3" w:rsidTr="00267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3113A3" w:rsidRDefault="003113A3" w:rsidP="003113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5" w:type="dxa"/>
          </w:tcPr>
          <w:p w:rsidR="003113A3" w:rsidRDefault="003113A3" w:rsidP="00311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3113A3" w:rsidRDefault="003113A3" w:rsidP="00311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3113A3" w:rsidRDefault="003113A3" w:rsidP="003113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113A3" w:rsidTr="0026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3113A3" w:rsidRDefault="003113A3" w:rsidP="003113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5" w:type="dxa"/>
          </w:tcPr>
          <w:p w:rsidR="003113A3" w:rsidRDefault="003113A3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:rsidR="003113A3" w:rsidRDefault="003113A3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3113A3" w:rsidRDefault="003113A3" w:rsidP="0031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113A3" w:rsidRDefault="003113A3" w:rsidP="003113A3">
      <w:pPr>
        <w:jc w:val="center"/>
        <w:rPr>
          <w:sz w:val="24"/>
          <w:szCs w:val="24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5A65A1" w:rsidP="005A65A1">
      <w:pPr>
        <w:pStyle w:val="Title"/>
      </w:pPr>
      <w:r>
        <w:lastRenderedPageBreak/>
        <w:t>Health Havoc</w:t>
      </w:r>
    </w:p>
    <w:p w:rsidR="00686D09" w:rsidRPr="005A65A1" w:rsidRDefault="005A65A1" w:rsidP="005A65A1">
      <w:pPr>
        <w:pStyle w:val="Subtitle"/>
      </w:pPr>
      <w:r w:rsidRPr="005A65A1">
        <w:t>Functional Spec</w:t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9A4D42" w:rsidRPr="008C6B2D" w:rsidRDefault="009F6693" w:rsidP="00FC23B0">
      <w:pPr>
        <w:pStyle w:val="Heading1"/>
      </w:pPr>
      <w:bookmarkStart w:id="1" w:name="_Toc324287599"/>
      <w:r w:rsidRPr="008C6B2D">
        <w:t>Game Overview</w:t>
      </w:r>
      <w:bookmarkEnd w:id="1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" w:name="_Toc324287600"/>
      <w:r w:rsidRPr="008C6B2D">
        <w:t>Game Play Mechanics</w:t>
      </w:r>
      <w:bookmarkEnd w:id="2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3" w:name="_Toc324287601"/>
      <w:r w:rsidRPr="008C6B2D">
        <w:t>Camera</w:t>
      </w:r>
      <w:bookmarkEnd w:id="3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4" w:name="_Toc324287602"/>
      <w:r w:rsidRPr="008C6B2D">
        <w:t>Controls</w:t>
      </w:r>
      <w:bookmarkEnd w:id="4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5" w:name="_Toc324287603"/>
      <w:r w:rsidRPr="008C6B2D">
        <w:t>Saving and Loading</w:t>
      </w:r>
      <w:bookmarkEnd w:id="5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6" w:name="_Toc324287604"/>
      <w:r w:rsidRPr="008C6B2D">
        <w:t>Interface</w:t>
      </w:r>
      <w:bookmarkEnd w:id="6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7" w:name="_Toc324287605"/>
      <w:r w:rsidRPr="008C6B2D">
        <w:lastRenderedPageBreak/>
        <w:t>Menu and Screen Descriptions</w:t>
      </w:r>
      <w:bookmarkEnd w:id="7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8" w:name="_Toc324287606"/>
      <w:r w:rsidRPr="008C6B2D">
        <w:t>Game World</w:t>
      </w:r>
      <w:bookmarkEnd w:id="8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9" w:name="_Toc324287607"/>
      <w:r w:rsidRPr="008C6B2D">
        <w:t>Levels</w:t>
      </w:r>
      <w:bookmarkEnd w:id="9"/>
      <w:r w:rsidRPr="008C6B2D"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0" w:name="_Toc324287608"/>
      <w:r w:rsidRPr="008C6B2D">
        <w:t>Game Progression</w:t>
      </w:r>
      <w:bookmarkEnd w:id="10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1" w:name="_Toc324287609"/>
      <w:r w:rsidRPr="008C6B2D">
        <w:t>Characters</w:t>
      </w:r>
      <w:bookmarkEnd w:id="11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2" w:name="_Toc324287610"/>
      <w:r w:rsidRPr="008C6B2D">
        <w:t>Non-player Characters</w:t>
      </w:r>
      <w:bookmarkEnd w:id="12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3" w:name="_Toc324287611"/>
      <w:r w:rsidRPr="008C6B2D">
        <w:t>Enemies</w:t>
      </w:r>
      <w:bookmarkEnd w:id="13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4" w:name="_Toc324287612"/>
      <w:r w:rsidRPr="008C6B2D">
        <w:t>Weapons</w:t>
      </w:r>
      <w:bookmarkEnd w:id="14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5" w:name="_Toc324287613"/>
      <w:r w:rsidRPr="008C6B2D">
        <w:t>Items</w:t>
      </w:r>
      <w:bookmarkEnd w:id="15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6" w:name="_Toc324287614"/>
      <w:r w:rsidRPr="008C6B2D">
        <w:t>Abilities</w:t>
      </w:r>
      <w:bookmarkEnd w:id="16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7" w:name="_Toc324287615"/>
      <w:r w:rsidRPr="008C6B2D">
        <w:t>Vehicles</w:t>
      </w:r>
      <w:bookmarkEnd w:id="17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8" w:name="_Toc324287616"/>
      <w:r w:rsidRPr="008C6B2D">
        <w:t>Script</w:t>
      </w:r>
      <w:bookmarkEnd w:id="18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19" w:name="_Toc324287617"/>
      <w:r w:rsidRPr="008C6B2D">
        <w:t>Scoring</w:t>
      </w:r>
      <w:bookmarkEnd w:id="19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0" w:name="_Toc324287618"/>
      <w:r w:rsidRPr="008C6B2D">
        <w:t>Puzzles/Mini-games</w:t>
      </w:r>
      <w:bookmarkEnd w:id="20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1" w:name="_Toc324287619"/>
      <w:r w:rsidRPr="008C6B2D">
        <w:t>Bonuses</w:t>
      </w:r>
      <w:bookmarkEnd w:id="21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2" w:name="_Toc324287620"/>
      <w:r w:rsidRPr="008C6B2D">
        <w:lastRenderedPageBreak/>
        <w:t>Cheat Codes</w:t>
      </w:r>
      <w:bookmarkEnd w:id="22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3" w:name="_Toc324287621"/>
      <w:r w:rsidRPr="008C6B2D">
        <w:t>Sound Bible</w:t>
      </w:r>
      <w:bookmarkEnd w:id="23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4" w:name="_Toc324287622"/>
      <w:r w:rsidRPr="008C6B2D">
        <w:t>Story Bible</w:t>
      </w:r>
      <w:bookmarkEnd w:id="24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5" w:name="_Toc324287623"/>
      <w:r w:rsidRPr="008C6B2D">
        <w:t>Art Bible</w:t>
      </w:r>
      <w:bookmarkEnd w:id="25"/>
    </w:p>
    <w:p w:rsidR="00686D09" w:rsidRPr="005B21DE" w:rsidRDefault="00686D09" w:rsidP="005B21DE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FC23B0">
      <w:pPr>
        <w:pStyle w:val="Heading1"/>
      </w:pPr>
      <w:bookmarkStart w:id="26" w:name="_Toc324287624"/>
      <w:r w:rsidRPr="008C6B2D">
        <w:t>Design Notes</w:t>
      </w:r>
      <w:bookmarkEnd w:id="26"/>
    </w:p>
    <w:p w:rsidR="00686D09" w:rsidRDefault="00686D09" w:rsidP="00686D09">
      <w:pPr>
        <w:rPr>
          <w:b/>
          <w:sz w:val="24"/>
          <w:szCs w:val="24"/>
        </w:rPr>
      </w:pPr>
    </w:p>
    <w:p w:rsidR="005B21DE" w:rsidRPr="008C6B2D" w:rsidRDefault="005B21DE" w:rsidP="00686D09">
      <w:pPr>
        <w:rPr>
          <w:b/>
          <w:sz w:val="24"/>
          <w:szCs w:val="24"/>
        </w:rPr>
      </w:pPr>
    </w:p>
    <w:p w:rsidR="009F6693" w:rsidRDefault="009F6693" w:rsidP="00FC23B0">
      <w:pPr>
        <w:pStyle w:val="Heading1"/>
      </w:pPr>
      <w:bookmarkStart w:id="27" w:name="_Toc324287625"/>
      <w:r w:rsidRPr="008C6B2D">
        <w:t>Future Features</w:t>
      </w:r>
      <w:bookmarkEnd w:id="27"/>
    </w:p>
    <w:p w:rsidR="005B21DE" w:rsidRDefault="005B21DE" w:rsidP="005B21DE">
      <w:pPr>
        <w:rPr>
          <w:b/>
          <w:sz w:val="24"/>
          <w:szCs w:val="24"/>
        </w:rPr>
      </w:pPr>
    </w:p>
    <w:p w:rsidR="005B21DE" w:rsidRPr="005B21DE" w:rsidRDefault="005B21DE" w:rsidP="005B21DE">
      <w:pPr>
        <w:rPr>
          <w:b/>
          <w:sz w:val="24"/>
          <w:szCs w:val="24"/>
        </w:rPr>
      </w:pPr>
    </w:p>
    <w:sectPr w:rsidR="005B21DE" w:rsidRPr="005B21DE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2B" w:rsidRDefault="00DC792B" w:rsidP="00C152DC">
      <w:pPr>
        <w:spacing w:after="0" w:line="240" w:lineRule="auto"/>
      </w:pPr>
      <w:r>
        <w:separator/>
      </w:r>
    </w:p>
  </w:endnote>
  <w:endnote w:type="continuationSeparator" w:id="0">
    <w:p w:rsidR="00DC792B" w:rsidRDefault="00DC792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9D3271">
      <w:rPr>
        <w:rFonts w:asciiTheme="majorHAnsi" w:hAnsiTheme="majorHAnsi"/>
        <w:b/>
      </w:rPr>
      <w:t>1.00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56C31">
      <w:fldChar w:fldCharType="begin"/>
    </w:r>
    <w:r w:rsidR="00D56C31">
      <w:instrText xml:space="preserve"> PAGE   \* MERGEFORMAT </w:instrText>
    </w:r>
    <w:r w:rsidR="00D56C31">
      <w:fldChar w:fldCharType="separate"/>
    </w:r>
    <w:r w:rsidR="00EC3078" w:rsidRPr="00EC3078">
      <w:rPr>
        <w:rFonts w:asciiTheme="majorHAnsi" w:hAnsiTheme="majorHAnsi"/>
        <w:noProof/>
      </w:rPr>
      <w:t>2</w:t>
    </w:r>
    <w:r w:rsidR="00D56C31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3F39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Viorel</w:t>
    </w:r>
    <w:proofErr w:type="spellEnd"/>
    <w:r>
      <w:rPr>
        <w:rFonts w:asciiTheme="majorHAnsi" w:hAnsiTheme="majorHAnsi"/>
      </w:rPr>
      <w:t xml:space="preserve"> Iliescu &amp; James Addison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D56C31">
      <w:fldChar w:fldCharType="begin"/>
    </w:r>
    <w:r w:rsidR="00D56C31">
      <w:instrText xml:space="preserve"> PAGE   \* MERGEFORMAT </w:instrText>
    </w:r>
    <w:r w:rsidR="00D56C31">
      <w:fldChar w:fldCharType="separate"/>
    </w:r>
    <w:r w:rsidR="00EC3078" w:rsidRPr="00EC3078">
      <w:rPr>
        <w:rFonts w:asciiTheme="majorHAnsi" w:hAnsiTheme="majorHAnsi"/>
        <w:noProof/>
      </w:rPr>
      <w:t>7</w:t>
    </w:r>
    <w:r w:rsidR="00D56C31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2B" w:rsidRDefault="00DC792B" w:rsidP="00C152DC">
      <w:pPr>
        <w:spacing w:after="0" w:line="240" w:lineRule="auto"/>
      </w:pPr>
      <w:r>
        <w:separator/>
      </w:r>
    </w:p>
  </w:footnote>
  <w:footnote w:type="continuationSeparator" w:id="0">
    <w:p w:rsidR="00DC792B" w:rsidRDefault="00DC792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DC792B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olor w:val="76923C" w:themeColor="accent3" w:themeShade="BF"/>
                <w:sz w:val="24"/>
                <w:szCs w:val="24"/>
              </w:rPr>
              <w:id w:val="1533517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b/>
                  <w:bCs/>
                  <w:noProof/>
                  <w:color w:val="76923C" w:themeColor="accent3" w:themeShade="BF"/>
                  <w:sz w:val="24"/>
                  <w:szCs w:val="24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C3078">
                <w:rPr>
                  <w:b/>
                  <w:bCs/>
                  <w:caps/>
                  <w:sz w:val="24"/>
                  <w:szCs w:val="24"/>
                  <w:lang w:val="en-AU"/>
                </w:rPr>
                <w:t>Stark</w:t>
              </w:r>
            </w:sdtContent>
          </w:sdt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9D327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9,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9D32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</w:rPr>
                <w:t>May 9,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C3078">
                <w:rPr>
                  <w:b/>
                  <w:bCs/>
                  <w:caps/>
                  <w:sz w:val="24"/>
                  <w:szCs w:val="24"/>
                  <w:lang w:val="en-AU"/>
                </w:rPr>
                <w:t>Stark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454B"/>
    <w:rsid w:val="00080D8D"/>
    <w:rsid w:val="001806D2"/>
    <w:rsid w:val="001F71A4"/>
    <w:rsid w:val="002676AB"/>
    <w:rsid w:val="002D23AA"/>
    <w:rsid w:val="003113A3"/>
    <w:rsid w:val="003E1D56"/>
    <w:rsid w:val="003F39B2"/>
    <w:rsid w:val="00420F46"/>
    <w:rsid w:val="004C3DCF"/>
    <w:rsid w:val="0052734F"/>
    <w:rsid w:val="005A65A1"/>
    <w:rsid w:val="005B21DE"/>
    <w:rsid w:val="00686D09"/>
    <w:rsid w:val="00691022"/>
    <w:rsid w:val="007A6AF4"/>
    <w:rsid w:val="007D2A8E"/>
    <w:rsid w:val="008C6B2D"/>
    <w:rsid w:val="008E601F"/>
    <w:rsid w:val="00996533"/>
    <w:rsid w:val="009A4D42"/>
    <w:rsid w:val="009D3271"/>
    <w:rsid w:val="009F6693"/>
    <w:rsid w:val="00A376FB"/>
    <w:rsid w:val="00AA765B"/>
    <w:rsid w:val="00AB454B"/>
    <w:rsid w:val="00AF4CB8"/>
    <w:rsid w:val="00C152DC"/>
    <w:rsid w:val="00CF547A"/>
    <w:rsid w:val="00D56C31"/>
    <w:rsid w:val="00D82416"/>
    <w:rsid w:val="00DB4387"/>
    <w:rsid w:val="00DC792B"/>
    <w:rsid w:val="00DD571B"/>
    <w:rsid w:val="00E04C98"/>
    <w:rsid w:val="00EB6F93"/>
    <w:rsid w:val="00EC3078"/>
    <w:rsid w:val="00F362D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22"/>
  </w:style>
  <w:style w:type="paragraph" w:styleId="Heading1">
    <w:name w:val="heading 1"/>
    <w:basedOn w:val="Normal"/>
    <w:next w:val="Normal"/>
    <w:link w:val="Heading1Char"/>
    <w:uiPriority w:val="9"/>
    <w:qFormat/>
    <w:rsid w:val="005A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5A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6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65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5A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A65A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A65A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65A1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2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13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1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13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spatra\Application%20Data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A922F3DE404E6F9DF48E4EA2ACB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6DB06-A4E8-483B-ABF8-162793A3B71B}"/>
      </w:docPartPr>
      <w:docPartBody>
        <w:p w:rsidR="00B16865" w:rsidRDefault="00E655D5">
          <w:pPr>
            <w:pStyle w:val="EBA922F3DE404E6F9DF48E4EA2ACBF1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716AEB5A9BA4F18A864D6397EF65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208D-64FC-4919-A363-16941CC6A96C}"/>
      </w:docPartPr>
      <w:docPartBody>
        <w:p w:rsidR="00B16865" w:rsidRDefault="00E655D5">
          <w:pPr>
            <w:pStyle w:val="C716AEB5A9BA4F18A864D6397EF653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6BE3D9D9024C2A9FADEFDB1B818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5A34-D22F-4A3B-83E1-081D4DD27517}"/>
      </w:docPartPr>
      <w:docPartBody>
        <w:p w:rsidR="00B16865" w:rsidRDefault="00E655D5">
          <w:pPr>
            <w:pStyle w:val="C76BE3D9D9024C2A9FADEFDB1B8184B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55D5"/>
    <w:rsid w:val="004C6C49"/>
    <w:rsid w:val="00B16865"/>
    <w:rsid w:val="00E22647"/>
    <w:rsid w:val="00E655D5"/>
    <w:rsid w:val="00F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922F3DE404E6F9DF48E4EA2ACBF1A">
    <w:name w:val="EBA922F3DE404E6F9DF48E4EA2ACBF1A"/>
  </w:style>
  <w:style w:type="paragraph" w:customStyle="1" w:styleId="C716AEB5A9BA4F18A864D6397EF653DE">
    <w:name w:val="C716AEB5A9BA4F18A864D6397EF653DE"/>
  </w:style>
  <w:style w:type="paragraph" w:customStyle="1" w:styleId="C76BE3D9D9024C2A9FADEFDB1B8184B1">
    <w:name w:val="C76BE3D9D9024C2A9FADEFDB1B8184B1"/>
  </w:style>
  <w:style w:type="paragraph" w:customStyle="1" w:styleId="E5A4ACC9F5054F9D865B29483ED63316">
    <w:name w:val="E5A4ACC9F5054F9D865B29483ED63316"/>
  </w:style>
  <w:style w:type="paragraph" w:customStyle="1" w:styleId="4E75FFC298984911B8A5A1B8C8861619">
    <w:name w:val="4E75FFC298984911B8A5A1B8C8861619"/>
  </w:style>
  <w:style w:type="paragraph" w:customStyle="1" w:styleId="065E4C2C3E24440794CCDFF486242E32">
    <w:name w:val="065E4C2C3E24440794CCDFF486242E32"/>
  </w:style>
  <w:style w:type="paragraph" w:customStyle="1" w:styleId="AC88822077DB4D4094B7197718D72311">
    <w:name w:val="AC88822077DB4D4094B7197718D72311"/>
  </w:style>
  <w:style w:type="paragraph" w:customStyle="1" w:styleId="7340BAA189F0409E8729FA2F6C7A2744">
    <w:name w:val="7340BAA189F0409E8729FA2F6C7A2744"/>
  </w:style>
  <w:style w:type="paragraph" w:customStyle="1" w:styleId="DB0D747306C043728136F886E640FA0E">
    <w:name w:val="DB0D747306C043728136F886E640FA0E"/>
  </w:style>
  <w:style w:type="paragraph" w:customStyle="1" w:styleId="A7782980F5C74AE1B56E64564D88C2C3">
    <w:name w:val="A7782980F5C74AE1B56E64564D88C2C3"/>
    <w:rsid w:val="00B16865"/>
  </w:style>
  <w:style w:type="paragraph" w:customStyle="1" w:styleId="0A933AFAE8AC4173B07345ED3B43B480">
    <w:name w:val="0A933AFAE8AC4173B07345ED3B43B480"/>
    <w:rsid w:val="00B16865"/>
  </w:style>
  <w:style w:type="paragraph" w:customStyle="1" w:styleId="F9A7C60D84CB4537B72F0A1E70824E46">
    <w:name w:val="F9A7C60D84CB4537B72F0A1E70824E46"/>
    <w:rsid w:val="00B16865"/>
  </w:style>
  <w:style w:type="paragraph" w:customStyle="1" w:styleId="AE816D67551940808FB8095F028B7CA0">
    <w:name w:val="AE816D67551940808FB8095F028B7CA0"/>
    <w:rsid w:val="00B168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D5C81C2B-5982-4F08-A2E0-A58C3EA2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</TotalTime>
  <Pages>8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Havoc</vt:lpstr>
    </vt:vector>
  </TitlesOfParts>
  <Manager>Viorel V. Iliescu</Manager>
  <Company>Stark Gaming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Stark</dc:title>
  <dc:subject>Video Game Design Document</dc:subject>
  <dc:creator>Viorel V. Iliescu</dc:creator>
  <cp:keywords>Project Stark</cp:keywords>
  <cp:lastModifiedBy>Viorel Iliescu</cp:lastModifiedBy>
  <cp:revision>3</cp:revision>
  <dcterms:created xsi:type="dcterms:W3CDTF">2012-07-04T09:44:00Z</dcterms:created>
  <dcterms:modified xsi:type="dcterms:W3CDTF">2012-07-04T10:52:00Z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