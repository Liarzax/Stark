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5B" w:rsidRPr="005D7F64" w:rsidRDefault="005D7F64" w:rsidP="005D7F64">
      <w:pPr>
        <w:pStyle w:val="Heading1"/>
        <w:rPr>
          <w:color w:val="FFFFFF" w:themeColor="background1"/>
        </w:rPr>
      </w:pPr>
      <w:bookmarkStart w:id="0" w:name="_Toc329193950"/>
      <w:bookmarkStart w:id="1" w:name="_GoBack"/>
      <w:bookmarkEnd w:id="1"/>
      <w:r w:rsidRPr="005D7F64">
        <w:rPr>
          <w:color w:val="FFFFFF" w:themeColor="background1"/>
        </w:rPr>
        <w:t>Title Page</w:t>
      </w:r>
      <w:bookmarkEnd w:id="0"/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65438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t>[COMPANY LOGO]</w:t>
      </w:r>
      <w:r w:rsidR="009D2376">
        <w:rPr>
          <w:rFonts w:asciiTheme="majorHAnsi" w:hAnsiTheme="majorHAnsi"/>
          <w:b/>
          <w:noProof/>
          <w:sz w:val="32"/>
          <w:szCs w:val="32"/>
          <w:u w:val="single"/>
          <w:lang w:val="en-AU" w:eastAsia="en-AU"/>
        </w:rPr>
        <w:t xml:space="preserve"> 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65438F" w:rsidRDefault="0065438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5D4BB6" w:rsidRDefault="005D4BB6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5D4BB6" w:rsidRDefault="0065438F" w:rsidP="005D4BB6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STARK</w:t>
      </w:r>
    </w:p>
    <w:p w:rsidR="005D4BB6" w:rsidRDefault="005D4BB6" w:rsidP="005D4BB6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vertAlign w:val="superscript"/>
        </w:rPr>
      </w:pPr>
      <w:r w:rsidRPr="005D4BB6">
        <w:rPr>
          <w:rFonts w:asciiTheme="majorHAnsi" w:hAnsiTheme="majorHAnsi"/>
          <w:b/>
          <w:sz w:val="32"/>
          <w:szCs w:val="32"/>
          <w:vertAlign w:val="superscript"/>
        </w:rPr>
        <w:t xml:space="preserve">Development </w:t>
      </w:r>
      <w:r w:rsidR="009E22B2">
        <w:rPr>
          <w:rFonts w:asciiTheme="majorHAnsi" w:hAnsiTheme="majorHAnsi"/>
          <w:b/>
          <w:sz w:val="32"/>
          <w:szCs w:val="32"/>
          <w:vertAlign w:val="superscript"/>
        </w:rPr>
        <w:t>Journal</w:t>
      </w:r>
      <w:r w:rsidRPr="005D4BB6">
        <w:rPr>
          <w:rFonts w:asciiTheme="majorHAnsi" w:hAnsiTheme="majorHAnsi"/>
          <w:b/>
          <w:sz w:val="32"/>
          <w:szCs w:val="32"/>
          <w:vertAlign w:val="superscript"/>
        </w:rPr>
        <w:t xml:space="preserve"> v1.0</w:t>
      </w:r>
    </w:p>
    <w:p w:rsidR="001F628A" w:rsidRPr="005D4BB6" w:rsidRDefault="001F628A" w:rsidP="005D4BB6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vertAlign w:val="superscript"/>
        </w:rPr>
      </w:pPr>
      <w:r>
        <w:rPr>
          <w:rFonts w:asciiTheme="majorHAnsi" w:hAnsiTheme="majorHAnsi"/>
          <w:b/>
          <w:sz w:val="32"/>
          <w:szCs w:val="32"/>
          <w:vertAlign w:val="superscript"/>
        </w:rPr>
        <w:t>04/07/2012</w:t>
      </w:r>
    </w:p>
    <w:p w:rsidR="009F202F" w:rsidRPr="005D4BB6" w:rsidRDefault="0065438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[Catchy 1 Liner]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5D7F64" w:rsidRDefault="005D7F64" w:rsidP="00BA7E21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65438F" w:rsidRDefault="0065438F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br w:type="page"/>
      </w:r>
    </w:p>
    <w:p w:rsidR="009F202F" w:rsidRPr="005579BE" w:rsidRDefault="009F202F" w:rsidP="00136591">
      <w:pPr>
        <w:pStyle w:val="Heading1"/>
        <w:jc w:val="center"/>
      </w:pPr>
      <w:bookmarkStart w:id="2" w:name="_Toc329193951"/>
      <w:r w:rsidRPr="005579B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8017"/>
        <w:docPartObj>
          <w:docPartGallery w:val="Table of Contents"/>
          <w:docPartUnique/>
        </w:docPartObj>
      </w:sdtPr>
      <w:sdtEndPr/>
      <w:sdtContent>
        <w:p w:rsidR="00C65AE2" w:rsidRDefault="00C65AE2">
          <w:pPr>
            <w:pStyle w:val="TOCHeading"/>
          </w:pPr>
          <w:r>
            <w:t>Contents</w:t>
          </w:r>
        </w:p>
        <w:p w:rsidR="00D86E8B" w:rsidRDefault="000D78F6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 w:rsidR="00C65AE2">
            <w:instrText xml:space="preserve"> TOC \o "1-3" \h \z \u </w:instrText>
          </w:r>
          <w:r>
            <w:fldChar w:fldCharType="separate"/>
          </w:r>
          <w:hyperlink w:anchor="_Toc329193950" w:history="1">
            <w:r w:rsidR="00D86E8B" w:rsidRPr="00767F53">
              <w:rPr>
                <w:rStyle w:val="Hyperlink"/>
                <w:noProof/>
              </w:rPr>
              <w:t>Title Page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_Toc329193950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51" w:history="1">
            <w:r w:rsidR="00D86E8B" w:rsidRPr="00767F53">
              <w:rPr>
                <w:rStyle w:val="Hyperlink"/>
                <w:noProof/>
              </w:rPr>
              <w:t>Table of Contents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_Toc329193951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2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52" w:history="1">
            <w:r w:rsidR="00D86E8B" w:rsidRPr="00767F53">
              <w:rPr>
                <w:rStyle w:val="Hyperlink"/>
                <w:noProof/>
              </w:rPr>
              <w:t>Revision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_Toc329193952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4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53" w:history="1">
            <w:r w:rsidR="00D86E8B" w:rsidRPr="00767F53">
              <w:rPr>
                <w:rStyle w:val="Hyperlink"/>
                <w:noProof/>
              </w:rPr>
              <w:t>Table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_Toc329193953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4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54" w:history="1">
            <w:r w:rsidR="00D86E8B" w:rsidRPr="00767F53">
              <w:rPr>
                <w:rStyle w:val="Hyperlink"/>
                <w:noProof/>
              </w:rPr>
              <w:t>Expanded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_Toc329193954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4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55" w:history="1">
            <w:r w:rsidR="00D86E8B" w:rsidRPr="00767F53">
              <w:rPr>
                <w:rStyle w:val="Hyperlink"/>
                <w:noProof/>
              </w:rPr>
              <w:t>Version 1.0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_Toc329193955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4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56" w:history="1">
            <w:r w:rsidR="00D86E8B" w:rsidRPr="00767F53">
              <w:rPr>
                <w:rStyle w:val="Hyperlink"/>
                <w:noProof/>
              </w:rPr>
              <w:t>Introduction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_Toc329193956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5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57" w:history="1">
            <w:r w:rsidR="00D86E8B" w:rsidRPr="00767F53">
              <w:rPr>
                <w:rStyle w:val="Hyperlink"/>
                <w:noProof/>
              </w:rPr>
              <w:t>Task # - Major Task Heading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_Toc329193957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6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58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_Toc329193958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6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59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_Toc329193959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6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0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_Toc329193960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6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1" w:history="1">
            <w:r w:rsidR="00D86E8B" w:rsidRPr="00767F53">
              <w:rPr>
                <w:rStyle w:val="Hyperlink"/>
                <w:noProof/>
              </w:rPr>
              <w:t>Task # - Major Task Heading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_Toc329193961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6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2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_Toc329193962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6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3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_Toc329193963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6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4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_Toc329193964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6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5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_Toc329193965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6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6" w:history="1">
            <w:r w:rsidR="00D86E8B" w:rsidRPr="00767F53">
              <w:rPr>
                <w:rStyle w:val="Hyperlink"/>
                <w:noProof/>
              </w:rPr>
              <w:t>Task # - Major Task Heading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_Toc329193966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7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7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_Toc329193967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7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8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_Toc329193968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7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69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_Toc329193969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7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0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_Toc329193970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7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1" w:history="1">
            <w:r w:rsidR="00D86E8B" w:rsidRPr="00767F53">
              <w:rPr>
                <w:rStyle w:val="Hyperlink"/>
                <w:noProof/>
              </w:rPr>
              <w:t>Task # - Major Task Heading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_Toc329193971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8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2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_Toc329193972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8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3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_Toc329193973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8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4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_Toc329193974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8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5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_Toc329193975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8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6" w:history="1">
            <w:r w:rsidR="00D86E8B" w:rsidRPr="00767F53">
              <w:rPr>
                <w:rStyle w:val="Hyperlink"/>
                <w:noProof/>
              </w:rPr>
              <w:t>Task # - Major Task Heading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_Toc329193976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9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7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_Toc329193977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9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8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_Toc329193978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9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79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_Toc329193979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9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0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_Toc329193980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9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1" w:history="1">
            <w:r w:rsidR="00D86E8B" w:rsidRPr="00767F53">
              <w:rPr>
                <w:rStyle w:val="Hyperlink"/>
                <w:noProof/>
              </w:rPr>
              <w:t>Task # - Major Task Heading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_Toc329193981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10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2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_Toc329193982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10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3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_Toc329193983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10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4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_Toc329193984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10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5" w:history="1">
            <w:r w:rsidR="00D86E8B" w:rsidRPr="00767F53">
              <w:rPr>
                <w:rStyle w:val="Hyperlink"/>
                <w:noProof/>
              </w:rPr>
              <w:t>DATE – TASK COMPLETED/WORKED ON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_Toc329193985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10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6" w:history="1">
            <w:r w:rsidR="00D86E8B" w:rsidRPr="00767F53">
              <w:rPr>
                <w:rStyle w:val="Hyperlink"/>
                <w:noProof/>
              </w:rPr>
              <w:t>Task # - Speed Bump &lt;NAME&gt;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_Toc329193986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10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7" w:history="1">
            <w:r w:rsidR="00D86E8B" w:rsidRPr="00767F53">
              <w:rPr>
                <w:rStyle w:val="Hyperlink"/>
                <w:noProof/>
              </w:rPr>
              <w:t>DATE – Speed Bump Name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_Toc329193987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10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8" w:history="1">
            <w:r w:rsidR="00D86E8B" w:rsidRPr="00767F53">
              <w:rPr>
                <w:rStyle w:val="Hyperlink"/>
                <w:noProof/>
              </w:rPr>
              <w:t>DATE – Speed Bump Name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_Toc329193988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10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89" w:history="1">
            <w:r w:rsidR="00D86E8B" w:rsidRPr="00767F53">
              <w:rPr>
                <w:rStyle w:val="Hyperlink"/>
                <w:noProof/>
              </w:rPr>
              <w:t>Stark Alpha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_Toc329193989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11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90" w:history="1">
            <w:r w:rsidR="00D86E8B" w:rsidRPr="00767F53">
              <w:rPr>
                <w:rStyle w:val="Hyperlink"/>
                <w:noProof/>
              </w:rPr>
              <w:t>Stark Beta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_Toc329193990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11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D86E8B" w:rsidRDefault="0084040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9193991" w:history="1">
            <w:r w:rsidR="00D86E8B" w:rsidRPr="00767F53">
              <w:rPr>
                <w:rStyle w:val="Hyperlink"/>
                <w:noProof/>
              </w:rPr>
              <w:t>Stark Final v1.0.0</w:t>
            </w:r>
            <w:r w:rsidR="00D86E8B">
              <w:rPr>
                <w:noProof/>
                <w:webHidden/>
              </w:rPr>
              <w:tab/>
            </w:r>
            <w:r w:rsidR="00D86E8B">
              <w:rPr>
                <w:noProof/>
                <w:webHidden/>
              </w:rPr>
              <w:fldChar w:fldCharType="begin"/>
            </w:r>
            <w:r w:rsidR="00D86E8B">
              <w:rPr>
                <w:noProof/>
                <w:webHidden/>
              </w:rPr>
              <w:instrText xml:space="preserve"> PAGEREF _Toc329193991 \h </w:instrText>
            </w:r>
            <w:r w:rsidR="00D86E8B">
              <w:rPr>
                <w:noProof/>
                <w:webHidden/>
              </w:rPr>
            </w:r>
            <w:r w:rsidR="00D86E8B">
              <w:rPr>
                <w:noProof/>
                <w:webHidden/>
              </w:rPr>
              <w:fldChar w:fldCharType="separate"/>
            </w:r>
            <w:r w:rsidR="00D86E8B">
              <w:rPr>
                <w:noProof/>
                <w:webHidden/>
              </w:rPr>
              <w:t>11</w:t>
            </w:r>
            <w:r w:rsidR="00D86E8B">
              <w:rPr>
                <w:noProof/>
                <w:webHidden/>
              </w:rPr>
              <w:fldChar w:fldCharType="end"/>
            </w:r>
          </w:hyperlink>
        </w:p>
        <w:p w:rsidR="00C65AE2" w:rsidRDefault="000D78F6">
          <w:r>
            <w:fldChar w:fldCharType="end"/>
          </w:r>
        </w:p>
      </w:sdtContent>
    </w:sdt>
    <w:p w:rsidR="008E4050" w:rsidRDefault="008E4050">
      <w:pPr>
        <w:spacing w:after="0" w:line="240" w:lineRule="auto"/>
      </w:pPr>
      <w:r>
        <w:br w:type="page"/>
      </w:r>
    </w:p>
    <w:p w:rsidR="008E4050" w:rsidRPr="00C84D78" w:rsidRDefault="008E4050" w:rsidP="008E4050">
      <w:pPr>
        <w:pStyle w:val="Heading1"/>
        <w:jc w:val="center"/>
        <w:rPr>
          <w:rStyle w:val="Heading1Char"/>
          <w:b/>
          <w:bCs/>
        </w:rPr>
      </w:pPr>
      <w:bookmarkStart w:id="3" w:name="_Toc329193952"/>
      <w:r w:rsidRPr="00C84D78">
        <w:rPr>
          <w:rStyle w:val="Heading1Char"/>
          <w:b/>
          <w:bCs/>
        </w:rPr>
        <w:lastRenderedPageBreak/>
        <w:t>Revision</w:t>
      </w:r>
      <w:bookmarkEnd w:id="3"/>
    </w:p>
    <w:p w:rsidR="008E4050" w:rsidRPr="00C84D78" w:rsidRDefault="008E4050" w:rsidP="008E4050">
      <w:pPr>
        <w:pStyle w:val="Heading2"/>
        <w:jc w:val="center"/>
      </w:pPr>
      <w:bookmarkStart w:id="4" w:name="_Toc329193953"/>
      <w:r w:rsidRPr="00C84D78">
        <w:rPr>
          <w:rStyle w:val="Heading1Char"/>
          <w:b/>
          <w:bCs/>
          <w:color w:val="4F81BD" w:themeColor="accent1"/>
          <w:sz w:val="26"/>
          <w:szCs w:val="26"/>
        </w:rPr>
        <w:t>Table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8E4050" w:rsidTr="001F628A">
        <w:tc>
          <w:tcPr>
            <w:tcW w:w="3095" w:type="dxa"/>
          </w:tcPr>
          <w:p w:rsidR="008E4050" w:rsidRDefault="008E4050" w:rsidP="001F628A">
            <w:pPr>
              <w:pStyle w:val="NoSpacing"/>
              <w:jc w:val="center"/>
            </w:pPr>
            <w:r>
              <w:t>Version 1.0</w:t>
            </w:r>
          </w:p>
        </w:tc>
        <w:tc>
          <w:tcPr>
            <w:tcW w:w="3095" w:type="dxa"/>
          </w:tcPr>
          <w:p w:rsidR="008E4050" w:rsidRDefault="008E4050" w:rsidP="001F628A">
            <w:pPr>
              <w:pStyle w:val="NoSpacing"/>
              <w:jc w:val="center"/>
            </w:pPr>
            <w:proofErr w:type="spellStart"/>
            <w:r>
              <w:t>Viorel</w:t>
            </w:r>
            <w:proofErr w:type="spellEnd"/>
            <w:r>
              <w:t xml:space="preserve"> V. Iliescu</w:t>
            </w:r>
          </w:p>
        </w:tc>
        <w:tc>
          <w:tcPr>
            <w:tcW w:w="3096" w:type="dxa"/>
          </w:tcPr>
          <w:p w:rsidR="008E4050" w:rsidRDefault="008E4050" w:rsidP="001F628A">
            <w:pPr>
              <w:pStyle w:val="NoSpacing"/>
              <w:jc w:val="center"/>
            </w:pPr>
            <w:r>
              <w:t>Initial Commit</w:t>
            </w:r>
          </w:p>
        </w:tc>
      </w:tr>
      <w:tr w:rsidR="008E4050" w:rsidTr="001F628A">
        <w:tc>
          <w:tcPr>
            <w:tcW w:w="3095" w:type="dxa"/>
          </w:tcPr>
          <w:p w:rsidR="008E4050" w:rsidRDefault="008E4050" w:rsidP="001F628A">
            <w:pPr>
              <w:pStyle w:val="NoSpacing"/>
              <w:jc w:val="center"/>
            </w:pPr>
          </w:p>
        </w:tc>
        <w:tc>
          <w:tcPr>
            <w:tcW w:w="3095" w:type="dxa"/>
          </w:tcPr>
          <w:p w:rsidR="008E4050" w:rsidRDefault="008E4050" w:rsidP="001F628A">
            <w:pPr>
              <w:pStyle w:val="NoSpacing"/>
              <w:jc w:val="center"/>
            </w:pPr>
          </w:p>
        </w:tc>
        <w:tc>
          <w:tcPr>
            <w:tcW w:w="3096" w:type="dxa"/>
          </w:tcPr>
          <w:p w:rsidR="008E4050" w:rsidRDefault="008E4050" w:rsidP="001F628A">
            <w:pPr>
              <w:pStyle w:val="NoSpacing"/>
              <w:jc w:val="center"/>
            </w:pPr>
          </w:p>
        </w:tc>
      </w:tr>
      <w:tr w:rsidR="008E4050" w:rsidTr="001F628A">
        <w:tc>
          <w:tcPr>
            <w:tcW w:w="3095" w:type="dxa"/>
          </w:tcPr>
          <w:p w:rsidR="008E4050" w:rsidRDefault="008E4050" w:rsidP="001F628A">
            <w:pPr>
              <w:pStyle w:val="NoSpacing"/>
              <w:jc w:val="center"/>
            </w:pPr>
          </w:p>
        </w:tc>
        <w:tc>
          <w:tcPr>
            <w:tcW w:w="3095" w:type="dxa"/>
          </w:tcPr>
          <w:p w:rsidR="008E4050" w:rsidRDefault="008E4050" w:rsidP="001F628A">
            <w:pPr>
              <w:pStyle w:val="NoSpacing"/>
              <w:jc w:val="center"/>
            </w:pPr>
          </w:p>
        </w:tc>
        <w:tc>
          <w:tcPr>
            <w:tcW w:w="3096" w:type="dxa"/>
          </w:tcPr>
          <w:p w:rsidR="008E4050" w:rsidRDefault="008E4050" w:rsidP="001F628A">
            <w:pPr>
              <w:pStyle w:val="NoSpacing"/>
              <w:jc w:val="center"/>
            </w:pPr>
          </w:p>
        </w:tc>
      </w:tr>
      <w:tr w:rsidR="008E4050" w:rsidTr="001F628A">
        <w:tc>
          <w:tcPr>
            <w:tcW w:w="3095" w:type="dxa"/>
          </w:tcPr>
          <w:p w:rsidR="008E4050" w:rsidRDefault="008E4050" w:rsidP="001F628A">
            <w:pPr>
              <w:pStyle w:val="NoSpacing"/>
              <w:jc w:val="center"/>
            </w:pPr>
          </w:p>
        </w:tc>
        <w:tc>
          <w:tcPr>
            <w:tcW w:w="3095" w:type="dxa"/>
          </w:tcPr>
          <w:p w:rsidR="008E4050" w:rsidRDefault="008E4050" w:rsidP="001F628A">
            <w:pPr>
              <w:pStyle w:val="NoSpacing"/>
              <w:jc w:val="center"/>
            </w:pPr>
          </w:p>
        </w:tc>
        <w:tc>
          <w:tcPr>
            <w:tcW w:w="3096" w:type="dxa"/>
          </w:tcPr>
          <w:p w:rsidR="008E4050" w:rsidRDefault="008E4050" w:rsidP="001F628A">
            <w:pPr>
              <w:pStyle w:val="NoSpacing"/>
              <w:jc w:val="center"/>
            </w:pPr>
          </w:p>
        </w:tc>
      </w:tr>
    </w:tbl>
    <w:p w:rsidR="008E4050" w:rsidRDefault="008E4050" w:rsidP="008E4050">
      <w:pPr>
        <w:pStyle w:val="NoSpacing"/>
      </w:pPr>
    </w:p>
    <w:p w:rsidR="008E4050" w:rsidRPr="00C84D78" w:rsidRDefault="008E4050" w:rsidP="008E4050">
      <w:pPr>
        <w:pStyle w:val="Heading2"/>
        <w:jc w:val="center"/>
      </w:pPr>
      <w:bookmarkStart w:id="5" w:name="_Toc329193954"/>
      <w:r w:rsidRPr="00C84D78">
        <w:rPr>
          <w:rStyle w:val="Heading1Char"/>
          <w:b/>
          <w:bCs/>
          <w:color w:val="4F81BD" w:themeColor="accent1"/>
          <w:sz w:val="26"/>
          <w:szCs w:val="26"/>
        </w:rPr>
        <w:t>Expanded</w:t>
      </w:r>
      <w:bookmarkEnd w:id="5"/>
    </w:p>
    <w:p w:rsidR="008E4050" w:rsidRPr="00C84D78" w:rsidRDefault="008E4050" w:rsidP="008E4050">
      <w:pPr>
        <w:pStyle w:val="Heading3"/>
      </w:pPr>
      <w:bookmarkStart w:id="6" w:name="_Toc329193955"/>
      <w:r w:rsidRPr="00C84D78">
        <w:t>Version 1.0</w:t>
      </w:r>
      <w:bookmarkEnd w:id="6"/>
    </w:p>
    <w:p w:rsidR="008E4050" w:rsidRDefault="008E4050" w:rsidP="00D86E8B">
      <w:pPr>
        <w:pStyle w:val="NoSpacing"/>
      </w:pPr>
      <w:r>
        <w:t>The initial Document design and first Draft</w:t>
      </w:r>
      <w:r w:rsidR="00D86E8B">
        <w:t xml:space="preserve"> was committed.</w:t>
      </w:r>
    </w:p>
    <w:p w:rsidR="008E4050" w:rsidRDefault="008E4050" w:rsidP="008E4050">
      <w:pPr>
        <w:pStyle w:val="NoSpacing"/>
      </w:pPr>
    </w:p>
    <w:p w:rsidR="008E4050" w:rsidRDefault="008E4050" w:rsidP="00136591"/>
    <w:p w:rsidR="007D292A" w:rsidRDefault="00B369EC">
      <w:pPr>
        <w:spacing w:after="0"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2B3E5FBE" wp14:editId="12EBD078">
            <wp:simplePos x="0" y="0"/>
            <wp:positionH relativeFrom="column">
              <wp:posOffset>4690745</wp:posOffset>
            </wp:positionH>
            <wp:positionV relativeFrom="paragraph">
              <wp:posOffset>3648075</wp:posOffset>
            </wp:positionV>
            <wp:extent cx="1447800" cy="18764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92A" w:rsidRDefault="007D292A">
      <w:pPr>
        <w:spacing w:after="0" w:line="240" w:lineRule="auto"/>
        <w:rPr>
          <w:rFonts w:ascii="Arial" w:hAnsi="Arial" w:cs="Arial"/>
        </w:rPr>
        <w:sectPr w:rsidR="007D292A" w:rsidSect="00055C0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5579BE" w:rsidRPr="00C84D78" w:rsidRDefault="00136591" w:rsidP="00C84D78">
      <w:pPr>
        <w:pStyle w:val="Title"/>
      </w:pPr>
      <w:r w:rsidRPr="00C84D78">
        <w:rPr>
          <w:noProof/>
          <w:lang w:val="en-AU"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4655B87F" wp14:editId="6193C9DC">
            <wp:simplePos x="0" y="0"/>
            <wp:positionH relativeFrom="column">
              <wp:posOffset>4481195</wp:posOffset>
            </wp:positionH>
            <wp:positionV relativeFrom="paragraph">
              <wp:posOffset>-186055</wp:posOffset>
            </wp:positionV>
            <wp:extent cx="1714500" cy="1704975"/>
            <wp:effectExtent l="19050" t="0" r="0" b="0"/>
            <wp:wrapNone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C07" w:rsidRPr="00C84D78">
        <w:t>Health Havoc</w:t>
      </w:r>
    </w:p>
    <w:p w:rsidR="00A3797F" w:rsidRPr="008E4050" w:rsidRDefault="00A3797F" w:rsidP="008E4050">
      <w:pPr>
        <w:pStyle w:val="Heading1"/>
      </w:pPr>
      <w:bookmarkStart w:id="7" w:name="_Toc329193956"/>
      <w:r w:rsidRPr="008E4050">
        <w:rPr>
          <w:rStyle w:val="Heading1Char"/>
          <w:b/>
          <w:bCs/>
        </w:rPr>
        <w:t>Introduction</w:t>
      </w:r>
      <w:bookmarkEnd w:id="7"/>
      <w:r w:rsidRPr="008E4050">
        <w:t xml:space="preserve"> </w:t>
      </w:r>
    </w:p>
    <w:p w:rsidR="00055C07" w:rsidRDefault="00055C07" w:rsidP="003D4DFF">
      <w:pPr>
        <w:pStyle w:val="NoSpacing"/>
      </w:pPr>
    </w:p>
    <w:p w:rsidR="005D4BB6" w:rsidRDefault="001F628A" w:rsidP="003D4DFF">
      <w:pPr>
        <w:pStyle w:val="NoSpacing"/>
      </w:pPr>
      <w:r>
        <w:t>Introduction to Stark,</w:t>
      </w:r>
    </w:p>
    <w:p w:rsidR="001F628A" w:rsidRDefault="001F628A" w:rsidP="003D4DFF">
      <w:pPr>
        <w:pStyle w:val="NoSpacing"/>
      </w:pPr>
      <w:r>
        <w:t>Bit of Background on where I am before beginning, and what’s been done this far</w:t>
      </w:r>
    </w:p>
    <w:p w:rsidR="001F628A" w:rsidRDefault="001F628A" w:rsidP="003D4DFF">
      <w:pPr>
        <w:pStyle w:val="NoSpacing"/>
      </w:pPr>
      <w:r>
        <w:t>Maybe a bit on who’s helped me with ideas and concepts to implement?</w:t>
      </w:r>
    </w:p>
    <w:p w:rsidR="001F628A" w:rsidRDefault="001F628A" w:rsidP="003D4DFF">
      <w:pPr>
        <w:pStyle w:val="NoSpacing"/>
      </w:pPr>
    </w:p>
    <w:p w:rsidR="001F628A" w:rsidRDefault="001F628A" w:rsidP="003D4DFF">
      <w:pPr>
        <w:pStyle w:val="NoSpacing"/>
      </w:pPr>
      <w:proofErr w:type="gramStart"/>
      <w:r>
        <w:t>Other stuff to add?</w:t>
      </w:r>
      <w:proofErr w:type="gramEnd"/>
    </w:p>
    <w:p w:rsidR="003D4DFF" w:rsidRDefault="003D4DFF" w:rsidP="003D4DFF">
      <w:pPr>
        <w:pStyle w:val="NoSpacing"/>
      </w:pPr>
    </w:p>
    <w:p w:rsidR="005D4BB6" w:rsidRDefault="005D4BB6" w:rsidP="003D4DFF">
      <w:pPr>
        <w:pStyle w:val="NoSpacing"/>
      </w:pPr>
    </w:p>
    <w:p w:rsidR="00C84D78" w:rsidRDefault="00C84D78" w:rsidP="00C84D78">
      <w:pPr>
        <w:pStyle w:val="NoSpacing"/>
      </w:pPr>
    </w:p>
    <w:p w:rsidR="003D4DFF" w:rsidRDefault="003D4DFF">
      <w:pPr>
        <w:spacing w:after="0" w:line="240" w:lineRule="auto"/>
      </w:pPr>
      <w:r>
        <w:br w:type="page"/>
      </w:r>
    </w:p>
    <w:p w:rsidR="003D4DFF" w:rsidRPr="008E4050" w:rsidRDefault="003D4DFF" w:rsidP="008E4050">
      <w:pPr>
        <w:pStyle w:val="Heading1"/>
      </w:pPr>
      <w:bookmarkStart w:id="8" w:name="_Toc329193957"/>
      <w:r w:rsidRPr="008E4050">
        <w:lastRenderedPageBreak/>
        <w:t xml:space="preserve">Task </w:t>
      </w:r>
      <w:r w:rsidR="001F628A">
        <w:t># - Major Task Heading</w:t>
      </w:r>
      <w:bookmarkEnd w:id="8"/>
    </w:p>
    <w:p w:rsidR="003D4DFF" w:rsidRDefault="001F628A" w:rsidP="008E4050">
      <w:pPr>
        <w:pStyle w:val="Heading2"/>
      </w:pPr>
      <w:bookmarkStart w:id="9" w:name="_Toc329193958"/>
      <w:r>
        <w:rPr>
          <w:rStyle w:val="Heading2Char"/>
        </w:rPr>
        <w:t>DATE</w:t>
      </w:r>
      <w:r w:rsidR="003D4DFF">
        <w:rPr>
          <w:rStyle w:val="Heading2Char"/>
        </w:rPr>
        <w:t xml:space="preserve"> </w:t>
      </w:r>
      <w:r>
        <w:rPr>
          <w:rStyle w:val="Heading2Char"/>
        </w:rPr>
        <w:t>–</w:t>
      </w:r>
      <w:r w:rsidR="003D4DFF">
        <w:rPr>
          <w:rStyle w:val="Heading2Char"/>
        </w:rPr>
        <w:t xml:space="preserve"> </w:t>
      </w:r>
      <w:r>
        <w:rPr>
          <w:rStyle w:val="Heading2Char"/>
        </w:rPr>
        <w:t>TASK COMPLETED/WORKED ON</w:t>
      </w:r>
      <w:bookmarkEnd w:id="9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3D4DFF" w:rsidRPr="00C65AE2" w:rsidRDefault="003D4DFF" w:rsidP="003D4DFF">
      <w:pPr>
        <w:spacing w:after="0"/>
      </w:pPr>
    </w:p>
    <w:p w:rsidR="001F628A" w:rsidRDefault="001F628A" w:rsidP="001F628A">
      <w:pPr>
        <w:pStyle w:val="Heading2"/>
      </w:pPr>
      <w:bookmarkStart w:id="10" w:name="_Toc329193959"/>
      <w:r>
        <w:rPr>
          <w:rStyle w:val="Heading2Char"/>
        </w:rPr>
        <w:t>DATE – TASK COMPLETED/WORKED ON</w:t>
      </w:r>
      <w:bookmarkEnd w:id="10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D14A8" w:rsidRDefault="001D14A8" w:rsidP="003D4DFF">
      <w:pPr>
        <w:spacing w:after="0"/>
      </w:pPr>
    </w:p>
    <w:p w:rsidR="001F628A" w:rsidRDefault="001F628A" w:rsidP="001F628A">
      <w:pPr>
        <w:pStyle w:val="Heading2"/>
      </w:pPr>
      <w:bookmarkStart w:id="11" w:name="_Toc329193960"/>
      <w:r>
        <w:rPr>
          <w:rStyle w:val="Heading2Char"/>
        </w:rPr>
        <w:t>DATE – TASK COMPLETED/WORKED ON</w:t>
      </w:r>
      <w:bookmarkEnd w:id="11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D14A8" w:rsidRDefault="001D14A8" w:rsidP="003D4DFF">
      <w:pPr>
        <w:spacing w:after="0"/>
      </w:pPr>
    </w:p>
    <w:p w:rsidR="001F628A" w:rsidRPr="008E4050" w:rsidRDefault="001F628A" w:rsidP="001F628A">
      <w:pPr>
        <w:pStyle w:val="Heading1"/>
      </w:pPr>
      <w:bookmarkStart w:id="12" w:name="_Toc329193961"/>
      <w:r w:rsidRPr="008E4050">
        <w:t xml:space="preserve">Task </w:t>
      </w:r>
      <w:r>
        <w:t># - Major Task Heading</w:t>
      </w:r>
      <w:bookmarkEnd w:id="12"/>
    </w:p>
    <w:p w:rsidR="001F628A" w:rsidRDefault="001F628A" w:rsidP="001F628A">
      <w:pPr>
        <w:pStyle w:val="Heading2"/>
      </w:pPr>
      <w:bookmarkStart w:id="13" w:name="_Toc329193962"/>
      <w:r>
        <w:rPr>
          <w:rStyle w:val="Heading2Char"/>
        </w:rPr>
        <w:t>DATE – TASK COMPLETED/WORKED ON</w:t>
      </w:r>
      <w:bookmarkEnd w:id="13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D14A8" w:rsidRDefault="001D14A8" w:rsidP="001D14A8">
      <w:pPr>
        <w:spacing w:after="0"/>
      </w:pPr>
    </w:p>
    <w:p w:rsidR="001F628A" w:rsidRDefault="001F628A" w:rsidP="001F628A">
      <w:pPr>
        <w:pStyle w:val="Heading2"/>
      </w:pPr>
      <w:bookmarkStart w:id="14" w:name="_Toc329193963"/>
      <w:r>
        <w:rPr>
          <w:rStyle w:val="Heading2Char"/>
        </w:rPr>
        <w:t>DATE – TASK COMPLETED/WORKED ON</w:t>
      </w:r>
      <w:bookmarkEnd w:id="14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02738E" w:rsidRDefault="0002738E" w:rsidP="0002738E">
      <w:pPr>
        <w:spacing w:after="0"/>
      </w:pPr>
    </w:p>
    <w:p w:rsidR="001F628A" w:rsidRDefault="001F628A" w:rsidP="001F628A">
      <w:pPr>
        <w:pStyle w:val="Heading2"/>
      </w:pPr>
      <w:bookmarkStart w:id="15" w:name="_Toc329193964"/>
      <w:r>
        <w:rPr>
          <w:rStyle w:val="Heading2Char"/>
        </w:rPr>
        <w:t>DATE – TASK COMPLETED/WORKED ON</w:t>
      </w:r>
      <w:bookmarkEnd w:id="15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02738E" w:rsidRDefault="0002738E" w:rsidP="0002738E">
      <w:pPr>
        <w:spacing w:after="0"/>
      </w:pPr>
    </w:p>
    <w:p w:rsidR="001F628A" w:rsidRDefault="001F628A" w:rsidP="001F628A">
      <w:pPr>
        <w:pStyle w:val="Heading2"/>
      </w:pPr>
      <w:bookmarkStart w:id="16" w:name="_Toc329193965"/>
      <w:r>
        <w:rPr>
          <w:rStyle w:val="Heading2Char"/>
        </w:rPr>
        <w:t>DATE – TASK COMPLETED/WORKED ON</w:t>
      </w:r>
      <w:bookmarkEnd w:id="16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3D4DFF" w:rsidRDefault="003D4DFF" w:rsidP="003D4DFF">
      <w:pPr>
        <w:spacing w:after="0"/>
      </w:pPr>
    </w:p>
    <w:p w:rsidR="003D4DFF" w:rsidRDefault="003D4DFF">
      <w:pPr>
        <w:spacing w:after="0" w:line="240" w:lineRule="auto"/>
      </w:pPr>
      <w:r>
        <w:br w:type="page"/>
      </w:r>
    </w:p>
    <w:p w:rsidR="001F628A" w:rsidRPr="008E4050" w:rsidRDefault="001F628A" w:rsidP="001F628A">
      <w:pPr>
        <w:pStyle w:val="Heading1"/>
      </w:pPr>
      <w:bookmarkStart w:id="17" w:name="_Toc329193966"/>
      <w:r w:rsidRPr="008E4050">
        <w:lastRenderedPageBreak/>
        <w:t xml:space="preserve">Task </w:t>
      </w:r>
      <w:r>
        <w:t># - Major Task Heading</w:t>
      </w:r>
      <w:bookmarkEnd w:id="17"/>
    </w:p>
    <w:p w:rsidR="001F628A" w:rsidRDefault="001F628A" w:rsidP="001F628A">
      <w:pPr>
        <w:pStyle w:val="Heading2"/>
      </w:pPr>
      <w:bookmarkStart w:id="18" w:name="_Toc329193967"/>
      <w:r>
        <w:rPr>
          <w:rStyle w:val="Heading2Char"/>
        </w:rPr>
        <w:t>DATE – TASK COMPLETED/WORKED ON</w:t>
      </w:r>
      <w:bookmarkEnd w:id="18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19" w:name="_Toc329193968"/>
      <w:r>
        <w:rPr>
          <w:rStyle w:val="Heading2Char"/>
        </w:rPr>
        <w:t>DATE – TASK COMPLETED/WORKED ON</w:t>
      </w:r>
      <w:bookmarkEnd w:id="19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20" w:name="_Toc329193969"/>
      <w:r>
        <w:rPr>
          <w:rStyle w:val="Heading2Char"/>
        </w:rPr>
        <w:t>DATE – TASK COMPLETED/WORKED ON</w:t>
      </w:r>
      <w:bookmarkEnd w:id="20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21" w:name="_Toc329193970"/>
      <w:r>
        <w:rPr>
          <w:rStyle w:val="Heading2Char"/>
        </w:rPr>
        <w:t>DATE – TASK COMPLETED/WORKED ON</w:t>
      </w:r>
      <w:bookmarkEnd w:id="21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9153A0" w:rsidRDefault="009153A0" w:rsidP="009153A0">
      <w:pPr>
        <w:spacing w:after="0"/>
      </w:pPr>
    </w:p>
    <w:p w:rsidR="009153A0" w:rsidRDefault="009153A0" w:rsidP="009153A0">
      <w:pPr>
        <w:spacing w:after="0"/>
      </w:pPr>
    </w:p>
    <w:p w:rsidR="009153A0" w:rsidRDefault="009153A0">
      <w:pPr>
        <w:spacing w:after="0" w:line="240" w:lineRule="auto"/>
      </w:pPr>
      <w:r>
        <w:br w:type="page"/>
      </w:r>
    </w:p>
    <w:p w:rsidR="001F628A" w:rsidRPr="008E4050" w:rsidRDefault="001F628A" w:rsidP="001F628A">
      <w:pPr>
        <w:pStyle w:val="Heading1"/>
      </w:pPr>
      <w:bookmarkStart w:id="22" w:name="_Toc329193971"/>
      <w:r w:rsidRPr="008E4050">
        <w:lastRenderedPageBreak/>
        <w:t xml:space="preserve">Task </w:t>
      </w:r>
      <w:r>
        <w:t># - Major Task Heading</w:t>
      </w:r>
      <w:bookmarkEnd w:id="22"/>
    </w:p>
    <w:p w:rsidR="001F628A" w:rsidRDefault="001F628A" w:rsidP="001F628A">
      <w:pPr>
        <w:pStyle w:val="Heading2"/>
      </w:pPr>
      <w:bookmarkStart w:id="23" w:name="_Toc329193972"/>
      <w:r>
        <w:rPr>
          <w:rStyle w:val="Heading2Char"/>
        </w:rPr>
        <w:t>DATE – TASK COMPLETED/WORKED ON</w:t>
      </w:r>
      <w:bookmarkEnd w:id="23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24" w:name="_Toc329193973"/>
      <w:r>
        <w:rPr>
          <w:rStyle w:val="Heading2Char"/>
        </w:rPr>
        <w:t>DATE – TASK COMPLETED/WORKED ON</w:t>
      </w:r>
      <w:bookmarkEnd w:id="24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25" w:name="_Toc329193974"/>
      <w:r>
        <w:rPr>
          <w:rStyle w:val="Heading2Char"/>
        </w:rPr>
        <w:t>DATE – TASK COMPLETED/WORKED ON</w:t>
      </w:r>
      <w:bookmarkEnd w:id="25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26" w:name="_Toc329193975"/>
      <w:r>
        <w:rPr>
          <w:rStyle w:val="Heading2Char"/>
        </w:rPr>
        <w:t>DATE – TASK COMPLETED/WORKED ON</w:t>
      </w:r>
      <w:bookmarkEnd w:id="26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F15AB0" w:rsidRDefault="00F15AB0" w:rsidP="00F15AB0">
      <w:pPr>
        <w:spacing w:after="0"/>
      </w:pPr>
    </w:p>
    <w:p w:rsidR="00F15AB0" w:rsidRDefault="00F15AB0">
      <w:pPr>
        <w:spacing w:after="0" w:line="240" w:lineRule="auto"/>
      </w:pPr>
      <w:r>
        <w:br w:type="page"/>
      </w:r>
    </w:p>
    <w:p w:rsidR="001F628A" w:rsidRPr="008E4050" w:rsidRDefault="001F628A" w:rsidP="001F628A">
      <w:pPr>
        <w:pStyle w:val="Heading1"/>
      </w:pPr>
      <w:bookmarkStart w:id="27" w:name="_Toc329193976"/>
      <w:r w:rsidRPr="008E4050">
        <w:lastRenderedPageBreak/>
        <w:t xml:space="preserve">Task </w:t>
      </w:r>
      <w:r>
        <w:t># - Major Task Heading</w:t>
      </w:r>
      <w:bookmarkEnd w:id="27"/>
    </w:p>
    <w:p w:rsidR="001F628A" w:rsidRDefault="001F628A" w:rsidP="001F628A">
      <w:pPr>
        <w:pStyle w:val="Heading2"/>
      </w:pPr>
      <w:bookmarkStart w:id="28" w:name="_Toc329193977"/>
      <w:r>
        <w:rPr>
          <w:rStyle w:val="Heading2Char"/>
        </w:rPr>
        <w:t>DATE – TASK COMPLETED/WORKED ON</w:t>
      </w:r>
      <w:bookmarkEnd w:id="28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29" w:name="_Toc329193978"/>
      <w:r>
        <w:rPr>
          <w:rStyle w:val="Heading2Char"/>
        </w:rPr>
        <w:t>DATE – TASK COMPLETED/WORKED ON</w:t>
      </w:r>
      <w:bookmarkEnd w:id="29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30" w:name="_Toc329193979"/>
      <w:r>
        <w:rPr>
          <w:rStyle w:val="Heading2Char"/>
        </w:rPr>
        <w:t>DATE – TASK COMPLETED/WORKED ON</w:t>
      </w:r>
      <w:bookmarkEnd w:id="30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31" w:name="_Toc329193980"/>
      <w:r>
        <w:rPr>
          <w:rStyle w:val="Heading2Char"/>
        </w:rPr>
        <w:t>DATE – TASK COMPLETED/WORKED ON</w:t>
      </w:r>
      <w:bookmarkEnd w:id="31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982454" w:rsidRDefault="00982454" w:rsidP="00982454">
      <w:pPr>
        <w:spacing w:after="0"/>
      </w:pPr>
    </w:p>
    <w:p w:rsidR="00AB4A2F" w:rsidRDefault="00AB4A2F">
      <w:pPr>
        <w:spacing w:after="0" w:line="240" w:lineRule="auto"/>
      </w:pPr>
      <w:r>
        <w:br w:type="page"/>
      </w:r>
    </w:p>
    <w:p w:rsidR="001F628A" w:rsidRPr="008E4050" w:rsidRDefault="001F628A" w:rsidP="001F628A">
      <w:pPr>
        <w:pStyle w:val="Heading1"/>
      </w:pPr>
      <w:bookmarkStart w:id="32" w:name="_Toc329193981"/>
      <w:r w:rsidRPr="008E4050">
        <w:lastRenderedPageBreak/>
        <w:t xml:space="preserve">Task </w:t>
      </w:r>
      <w:r>
        <w:t># - Major Task Heading</w:t>
      </w:r>
      <w:bookmarkEnd w:id="32"/>
    </w:p>
    <w:p w:rsidR="001F628A" w:rsidRDefault="001F628A" w:rsidP="001F628A">
      <w:pPr>
        <w:pStyle w:val="Heading2"/>
      </w:pPr>
      <w:bookmarkStart w:id="33" w:name="_Toc329193982"/>
      <w:r>
        <w:rPr>
          <w:rStyle w:val="Heading2Char"/>
        </w:rPr>
        <w:t>DATE – TASK COMPLETED/WORKED ON</w:t>
      </w:r>
      <w:bookmarkEnd w:id="33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34" w:name="_Toc329193983"/>
      <w:r>
        <w:rPr>
          <w:rStyle w:val="Heading2Char"/>
        </w:rPr>
        <w:t>DATE – TASK COMPLETED/WORKED ON</w:t>
      </w:r>
      <w:bookmarkEnd w:id="34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35" w:name="_Toc329193984"/>
      <w:r>
        <w:rPr>
          <w:rStyle w:val="Heading2Char"/>
        </w:rPr>
        <w:t>DATE – TASK COMPLETED/WORKED ON</w:t>
      </w:r>
      <w:bookmarkEnd w:id="35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36" w:name="_Toc329193985"/>
      <w:r>
        <w:rPr>
          <w:rStyle w:val="Heading2Char"/>
        </w:rPr>
        <w:t>DATE – TASK COMPLETED/WORKED ON</w:t>
      </w:r>
      <w:bookmarkEnd w:id="36"/>
    </w:p>
    <w:p w:rsidR="001F628A" w:rsidRDefault="001F628A" w:rsidP="001F628A">
      <w:pPr>
        <w:spacing w:after="0"/>
      </w:pPr>
      <w:r>
        <w:t>Information on what was done &amp;/or accomplished on that date.</w:t>
      </w:r>
    </w:p>
    <w:p w:rsidR="00AB4A2F" w:rsidRDefault="00AB4A2F" w:rsidP="00AB4A2F">
      <w:pPr>
        <w:spacing w:after="0"/>
      </w:pPr>
    </w:p>
    <w:p w:rsidR="00782392" w:rsidRPr="008E4050" w:rsidRDefault="001F628A" w:rsidP="008E4050">
      <w:pPr>
        <w:pStyle w:val="Heading1"/>
      </w:pPr>
      <w:bookmarkStart w:id="37" w:name="_Toc329193986"/>
      <w:r>
        <w:t xml:space="preserve">Task # - </w:t>
      </w:r>
      <w:r w:rsidR="00782392" w:rsidRPr="008E4050">
        <w:t>Speed Bump</w:t>
      </w:r>
      <w:r>
        <w:t xml:space="preserve"> &lt;NAME&gt;</w:t>
      </w:r>
      <w:bookmarkEnd w:id="37"/>
    </w:p>
    <w:p w:rsidR="001F628A" w:rsidRDefault="001F628A" w:rsidP="001F628A">
      <w:pPr>
        <w:pStyle w:val="Heading2"/>
      </w:pPr>
      <w:bookmarkStart w:id="38" w:name="_Toc329193987"/>
      <w:r>
        <w:rPr>
          <w:rStyle w:val="Heading2Char"/>
        </w:rPr>
        <w:t>DATE – Speed Bump Name</w:t>
      </w:r>
      <w:bookmarkEnd w:id="38"/>
    </w:p>
    <w:p w:rsidR="001F628A" w:rsidRDefault="001F628A" w:rsidP="001F628A">
      <w:pPr>
        <w:spacing w:after="0"/>
      </w:pPr>
      <w:r>
        <w:t>Information on what is wrong on that date.</w:t>
      </w:r>
    </w:p>
    <w:p w:rsidR="001F628A" w:rsidRDefault="001F628A" w:rsidP="001F628A">
      <w:pPr>
        <w:spacing w:after="0"/>
      </w:pPr>
      <w:r>
        <w:t>And how to/it was fixed.</w:t>
      </w:r>
    </w:p>
    <w:p w:rsidR="001F628A" w:rsidRDefault="001F628A" w:rsidP="001F628A">
      <w:pPr>
        <w:spacing w:after="0"/>
      </w:pPr>
    </w:p>
    <w:p w:rsidR="001F628A" w:rsidRDefault="001F628A" w:rsidP="001F628A">
      <w:pPr>
        <w:pStyle w:val="Heading2"/>
      </w:pPr>
      <w:bookmarkStart w:id="39" w:name="_Toc329193988"/>
      <w:r>
        <w:rPr>
          <w:rStyle w:val="Heading2Char"/>
        </w:rPr>
        <w:t>DATE – Speed Bump Name</w:t>
      </w:r>
      <w:bookmarkEnd w:id="39"/>
    </w:p>
    <w:p w:rsidR="001F628A" w:rsidRDefault="001F628A" w:rsidP="001F628A">
      <w:pPr>
        <w:spacing w:after="0"/>
      </w:pPr>
      <w:r>
        <w:t>Information on what is wrong on that date.</w:t>
      </w:r>
    </w:p>
    <w:p w:rsidR="001F628A" w:rsidRDefault="001F628A" w:rsidP="001F628A">
      <w:pPr>
        <w:spacing w:after="0"/>
      </w:pPr>
      <w:r>
        <w:t>And how to/it was fixed.</w:t>
      </w:r>
    </w:p>
    <w:p w:rsidR="001F628A" w:rsidRDefault="001F628A" w:rsidP="001F628A">
      <w:pPr>
        <w:spacing w:after="0"/>
      </w:pPr>
    </w:p>
    <w:p w:rsidR="001F628A" w:rsidRDefault="001F628A">
      <w:pPr>
        <w:spacing w:after="0" w:line="240" w:lineRule="auto"/>
      </w:pPr>
      <w:r>
        <w:br w:type="page"/>
      </w:r>
    </w:p>
    <w:p w:rsidR="00782392" w:rsidRPr="008E4050" w:rsidRDefault="001F628A" w:rsidP="008E4050">
      <w:pPr>
        <w:pStyle w:val="Heading1"/>
      </w:pPr>
      <w:bookmarkStart w:id="40" w:name="_Toc329193989"/>
      <w:r>
        <w:lastRenderedPageBreak/>
        <w:t>Stark</w:t>
      </w:r>
      <w:r w:rsidR="00782392" w:rsidRPr="008E4050">
        <w:t xml:space="preserve"> Alpha</w:t>
      </w:r>
      <w:bookmarkEnd w:id="40"/>
      <w:r w:rsidR="00782392" w:rsidRPr="008E4050">
        <w:t xml:space="preserve"> </w:t>
      </w:r>
    </w:p>
    <w:p w:rsidR="00782392" w:rsidRDefault="001F628A" w:rsidP="001F628A">
      <w:pPr>
        <w:spacing w:after="0"/>
      </w:pPr>
      <w:r>
        <w:t>Information on what is considered Alpha.</w:t>
      </w:r>
    </w:p>
    <w:p w:rsidR="00AB4A2F" w:rsidRDefault="00AB4A2F" w:rsidP="00982454">
      <w:pPr>
        <w:spacing w:after="0"/>
      </w:pPr>
    </w:p>
    <w:p w:rsidR="001F628A" w:rsidRPr="008E4050" w:rsidRDefault="001F628A" w:rsidP="001F628A">
      <w:pPr>
        <w:pStyle w:val="Heading1"/>
      </w:pPr>
      <w:bookmarkStart w:id="41" w:name="_Toc329193990"/>
      <w:r>
        <w:t>Stark</w:t>
      </w:r>
      <w:r w:rsidRPr="008E4050">
        <w:t xml:space="preserve"> </w:t>
      </w:r>
      <w:r>
        <w:t>Beta</w:t>
      </w:r>
      <w:bookmarkEnd w:id="41"/>
      <w:r w:rsidRPr="008E4050">
        <w:t xml:space="preserve"> </w:t>
      </w:r>
    </w:p>
    <w:p w:rsidR="001F628A" w:rsidRDefault="001F628A" w:rsidP="001F628A">
      <w:pPr>
        <w:spacing w:after="0"/>
      </w:pPr>
      <w:r>
        <w:t>Information on what is considered Beta.</w:t>
      </w:r>
    </w:p>
    <w:p w:rsidR="00982454" w:rsidRDefault="00982454" w:rsidP="00982454">
      <w:pPr>
        <w:spacing w:after="0"/>
      </w:pPr>
    </w:p>
    <w:p w:rsidR="001F628A" w:rsidRPr="008E4050" w:rsidRDefault="001F628A" w:rsidP="001F628A">
      <w:pPr>
        <w:pStyle w:val="Heading1"/>
      </w:pPr>
      <w:bookmarkStart w:id="42" w:name="_Toc329193991"/>
      <w:r>
        <w:t>Stark</w:t>
      </w:r>
      <w:r w:rsidRPr="008E4050">
        <w:t xml:space="preserve"> </w:t>
      </w:r>
      <w:r w:rsidR="00F84F19">
        <w:t>Final v</w:t>
      </w:r>
      <w:r>
        <w:t>1.0</w:t>
      </w:r>
      <w:r w:rsidR="00F84F19">
        <w:t>.0</w:t>
      </w:r>
      <w:bookmarkEnd w:id="42"/>
      <w:r w:rsidRPr="008E4050">
        <w:t xml:space="preserve"> </w:t>
      </w:r>
    </w:p>
    <w:p w:rsidR="001F628A" w:rsidRDefault="001F628A" w:rsidP="001F628A">
      <w:pPr>
        <w:spacing w:after="0"/>
      </w:pPr>
      <w:r>
        <w:t xml:space="preserve">Information on what is considered </w:t>
      </w:r>
      <w:r w:rsidR="00F84F19">
        <w:t>the first stable release</w:t>
      </w:r>
      <w:r>
        <w:t>.</w:t>
      </w:r>
    </w:p>
    <w:p w:rsidR="00055C07" w:rsidRPr="00C65AE2" w:rsidRDefault="00055C07" w:rsidP="00136591">
      <w:pPr>
        <w:spacing w:after="0"/>
      </w:pPr>
    </w:p>
    <w:sectPr w:rsidR="00055C07" w:rsidRPr="00C65AE2" w:rsidSect="009F202F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40D" w:rsidRDefault="0084040D" w:rsidP="009F202F">
      <w:pPr>
        <w:spacing w:after="0" w:line="240" w:lineRule="auto"/>
      </w:pPr>
      <w:r>
        <w:separator/>
      </w:r>
    </w:p>
  </w:endnote>
  <w:endnote w:type="continuationSeparator" w:id="0">
    <w:p w:rsidR="0084040D" w:rsidRDefault="0084040D" w:rsidP="009F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28A" w:rsidRPr="009F202F" w:rsidRDefault="001F628A" w:rsidP="001F628A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proofErr w:type="spellStart"/>
    <w:r w:rsidRPr="009F202F">
      <w:rPr>
        <w:rFonts w:ascii="Arial" w:hAnsi="Arial" w:cs="Arial"/>
        <w:sz w:val="16"/>
        <w:szCs w:val="16"/>
      </w:rPr>
      <w:t>Viorel</w:t>
    </w:r>
    <w:proofErr w:type="spellEnd"/>
    <w:r w:rsidRPr="009F202F">
      <w:rPr>
        <w:rFonts w:ascii="Arial" w:hAnsi="Arial" w:cs="Arial"/>
        <w:sz w:val="16"/>
        <w:szCs w:val="16"/>
      </w:rPr>
      <w:t xml:space="preserve"> V. Iliescu</w:t>
    </w:r>
    <w:r w:rsidRPr="009F202F">
      <w:rPr>
        <w:rFonts w:ascii="Arial" w:hAnsi="Arial" w:cs="Arial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-545836289"/>
        <w:docPartObj>
          <w:docPartGallery w:val="Page Numbers (Bottom of Page)"/>
          <w:docPartUnique/>
        </w:docPartObj>
      </w:sdtPr>
      <w:sdtEndPr/>
      <w:sdtContent>
        <w:r w:rsidRPr="009F202F">
          <w:rPr>
            <w:rFonts w:ascii="Arial" w:hAnsi="Arial" w:cs="Arial"/>
            <w:sz w:val="16"/>
            <w:szCs w:val="16"/>
          </w:rPr>
          <w:fldChar w:fldCharType="begin"/>
        </w:r>
        <w:r w:rsidRPr="009F202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9F202F">
          <w:rPr>
            <w:rFonts w:ascii="Arial" w:hAnsi="Arial" w:cs="Arial"/>
            <w:sz w:val="16"/>
            <w:szCs w:val="16"/>
          </w:rPr>
          <w:fldChar w:fldCharType="separate"/>
        </w:r>
        <w:r w:rsidR="005824AD">
          <w:rPr>
            <w:rFonts w:ascii="Arial" w:hAnsi="Arial" w:cs="Arial"/>
            <w:noProof/>
            <w:sz w:val="16"/>
            <w:szCs w:val="16"/>
          </w:rPr>
          <w:t>11</w:t>
        </w:r>
        <w:r w:rsidRPr="009F202F">
          <w:rPr>
            <w:rFonts w:ascii="Arial" w:hAnsi="Arial" w:cs="Arial"/>
            <w:sz w:val="16"/>
            <w:szCs w:val="16"/>
          </w:rPr>
          <w:fldChar w:fldCharType="end"/>
        </w:r>
      </w:sdtContent>
    </w:sdt>
    <w:r w:rsidRPr="009F202F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04/07/2012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40D" w:rsidRDefault="0084040D" w:rsidP="009F202F">
      <w:pPr>
        <w:spacing w:after="0" w:line="240" w:lineRule="auto"/>
      </w:pPr>
      <w:r>
        <w:separator/>
      </w:r>
    </w:p>
  </w:footnote>
  <w:footnote w:type="continuationSeparator" w:id="0">
    <w:p w:rsidR="0084040D" w:rsidRDefault="0084040D" w:rsidP="009F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28A" w:rsidRPr="009F202F" w:rsidRDefault="001F628A" w:rsidP="007F0CD8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  <w:lang w:val="en-AU"/>
      </w:rPr>
    </w:pPr>
    <w:r>
      <w:rPr>
        <w:rFonts w:ascii="Arial" w:hAnsi="Arial" w:cs="Arial"/>
        <w:sz w:val="16"/>
        <w:szCs w:val="16"/>
        <w:lang w:val="en-AU"/>
      </w:rPr>
      <w:t>Stark Gaming – Stark</w:t>
    </w:r>
    <w:r w:rsidRPr="009F202F">
      <w:rPr>
        <w:rFonts w:ascii="Arial" w:hAnsi="Arial" w:cs="Arial"/>
        <w:sz w:val="16"/>
        <w:szCs w:val="16"/>
        <w:lang w:val="en-AU"/>
      </w:rPr>
      <w:tab/>
    </w:r>
    <w:r>
      <w:rPr>
        <w:rFonts w:ascii="Arial" w:hAnsi="Arial" w:cs="Arial"/>
        <w:sz w:val="16"/>
        <w:szCs w:val="16"/>
        <w:lang w:val="en-AU"/>
      </w:rPr>
      <w:t>[Mini Logo]</w:t>
    </w:r>
    <w:r w:rsidRPr="009F202F">
      <w:rPr>
        <w:rFonts w:ascii="Arial" w:hAnsi="Arial" w:cs="Arial"/>
        <w:sz w:val="16"/>
        <w:szCs w:val="16"/>
        <w:lang w:val="en-AU"/>
      </w:rPr>
      <w:tab/>
    </w:r>
    <w:r>
      <w:rPr>
        <w:rFonts w:ascii="Arial" w:hAnsi="Arial" w:cs="Arial"/>
        <w:sz w:val="16"/>
        <w:szCs w:val="16"/>
        <w:lang w:val="en-AU"/>
      </w:rPr>
      <w:t>Development Journal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D86"/>
    <w:multiLevelType w:val="hybridMultilevel"/>
    <w:tmpl w:val="39666A32"/>
    <w:lvl w:ilvl="0" w:tplc="F65CEC9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77652C0D"/>
    <w:multiLevelType w:val="hybridMultilevel"/>
    <w:tmpl w:val="817836F4"/>
    <w:lvl w:ilvl="0" w:tplc="3BD60CB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B1"/>
    <w:rsid w:val="0002738E"/>
    <w:rsid w:val="00055275"/>
    <w:rsid w:val="00055C07"/>
    <w:rsid w:val="000A2ADC"/>
    <w:rsid w:val="000B142A"/>
    <w:rsid w:val="000D78F6"/>
    <w:rsid w:val="000E7AC7"/>
    <w:rsid w:val="00136591"/>
    <w:rsid w:val="001B3739"/>
    <w:rsid w:val="001D14A8"/>
    <w:rsid w:val="001D5808"/>
    <w:rsid w:val="001D5A18"/>
    <w:rsid w:val="001E3AB9"/>
    <w:rsid w:val="001E5308"/>
    <w:rsid w:val="001F628A"/>
    <w:rsid w:val="0023054C"/>
    <w:rsid w:val="00242105"/>
    <w:rsid w:val="00250935"/>
    <w:rsid w:val="00264B54"/>
    <w:rsid w:val="002F74FF"/>
    <w:rsid w:val="00303B87"/>
    <w:rsid w:val="003171CD"/>
    <w:rsid w:val="00317F78"/>
    <w:rsid w:val="003375A3"/>
    <w:rsid w:val="003B0BB0"/>
    <w:rsid w:val="003D4DFF"/>
    <w:rsid w:val="003F6F81"/>
    <w:rsid w:val="004071E7"/>
    <w:rsid w:val="00427052"/>
    <w:rsid w:val="004367B3"/>
    <w:rsid w:val="00454671"/>
    <w:rsid w:val="004C2758"/>
    <w:rsid w:val="004F3364"/>
    <w:rsid w:val="00533B31"/>
    <w:rsid w:val="005579BE"/>
    <w:rsid w:val="005824AD"/>
    <w:rsid w:val="005B1481"/>
    <w:rsid w:val="005D4BB6"/>
    <w:rsid w:val="005D7F64"/>
    <w:rsid w:val="0065438F"/>
    <w:rsid w:val="00671B3A"/>
    <w:rsid w:val="006B2B5B"/>
    <w:rsid w:val="00700284"/>
    <w:rsid w:val="007740B1"/>
    <w:rsid w:val="00782392"/>
    <w:rsid w:val="007876E6"/>
    <w:rsid w:val="007D292A"/>
    <w:rsid w:val="007F0CD8"/>
    <w:rsid w:val="0084040D"/>
    <w:rsid w:val="008E4050"/>
    <w:rsid w:val="009153A0"/>
    <w:rsid w:val="00982454"/>
    <w:rsid w:val="00986014"/>
    <w:rsid w:val="009B1016"/>
    <w:rsid w:val="009D2376"/>
    <w:rsid w:val="009E22B2"/>
    <w:rsid w:val="009F202F"/>
    <w:rsid w:val="00A32E54"/>
    <w:rsid w:val="00A34CDD"/>
    <w:rsid w:val="00A3797F"/>
    <w:rsid w:val="00A578D9"/>
    <w:rsid w:val="00A8169B"/>
    <w:rsid w:val="00A940E8"/>
    <w:rsid w:val="00AA62EC"/>
    <w:rsid w:val="00AB4A2F"/>
    <w:rsid w:val="00B369EC"/>
    <w:rsid w:val="00B8772A"/>
    <w:rsid w:val="00BA7E21"/>
    <w:rsid w:val="00BD0545"/>
    <w:rsid w:val="00BD6521"/>
    <w:rsid w:val="00BF642F"/>
    <w:rsid w:val="00C435F1"/>
    <w:rsid w:val="00C65AE2"/>
    <w:rsid w:val="00C84D78"/>
    <w:rsid w:val="00CC2B1B"/>
    <w:rsid w:val="00CD7C1F"/>
    <w:rsid w:val="00D53778"/>
    <w:rsid w:val="00D86E8B"/>
    <w:rsid w:val="00EA031E"/>
    <w:rsid w:val="00EA30E1"/>
    <w:rsid w:val="00EF740D"/>
    <w:rsid w:val="00F07391"/>
    <w:rsid w:val="00F15AB0"/>
    <w:rsid w:val="00F84F19"/>
    <w:rsid w:val="00FC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4D78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405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4D78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40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orel%20Iliescu\Desktop\TAFE%20Stuff\Assessment%20Template.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4B783-3145-438E-B10D-D6D5A5B9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Template.5</Template>
  <TotalTime>103</TotalTime>
  <Pages>11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HAvoc - Development Diary</vt:lpstr>
    </vt:vector>
  </TitlesOfParts>
  <Manager>Viorel V. Iliescu</Manager>
  <Company>Stark Gamming</Company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Stark Development Diary</dc:title>
  <dc:creator>Viorel V. Iliescu</dc:creator>
  <cp:keywords>Project Stark</cp:keywords>
  <cp:lastModifiedBy>Viorel Iliescu</cp:lastModifiedBy>
  <cp:revision>10</cp:revision>
  <cp:lastPrinted>2010-03-19T02:14:00Z</cp:lastPrinted>
  <dcterms:created xsi:type="dcterms:W3CDTF">2012-06-25T14:42:00Z</dcterms:created>
  <dcterms:modified xsi:type="dcterms:W3CDTF">2012-07-04T10:45:00Z</dcterms:modified>
</cp:coreProperties>
</file>