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B5B" w:rsidRPr="005D7F64" w:rsidRDefault="005D7F64" w:rsidP="005D7F64">
      <w:pPr>
        <w:pStyle w:val="Heading1"/>
        <w:rPr>
          <w:color w:val="FFFFFF" w:themeColor="background1"/>
        </w:rPr>
      </w:pPr>
      <w:bookmarkStart w:id="0" w:name="_Toc322631395"/>
      <w:r w:rsidRPr="005D7F64">
        <w:rPr>
          <w:color w:val="FFFFFF" w:themeColor="background1"/>
        </w:rPr>
        <w:t>Title Page</w:t>
      </w:r>
      <w:bookmarkEnd w:id="0"/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58163A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="Arial" w:hAnsi="Arial" w:cs="Arial"/>
          <w:noProof/>
          <w:sz w:val="20"/>
          <w:szCs w:val="20"/>
          <w:lang w:val="en-AU" w:eastAsia="en-AU"/>
        </w:rPr>
        <w:t>[COMPANY LOGO]</w:t>
      </w:r>
      <w:r w:rsidR="009D2376">
        <w:rPr>
          <w:rFonts w:asciiTheme="majorHAnsi" w:hAnsiTheme="majorHAnsi"/>
          <w:b/>
          <w:noProof/>
          <w:sz w:val="32"/>
          <w:szCs w:val="32"/>
          <w:u w:val="single"/>
          <w:lang w:val="en-AU" w:eastAsia="en-AU"/>
        </w:rPr>
        <w:t xml:space="preserve"> </w:t>
      </w: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C54CC4" w:rsidRDefault="00C54CC4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58163A" w:rsidRDefault="002B75FC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Project Stark</w:t>
      </w:r>
    </w:p>
    <w:p w:rsidR="009F202F" w:rsidRPr="0058163A" w:rsidRDefault="008C0E70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vertAlign w:val="superscript"/>
        </w:rPr>
      </w:pPr>
      <w:r w:rsidRPr="0058163A">
        <w:rPr>
          <w:rFonts w:asciiTheme="majorHAnsi" w:hAnsiTheme="majorHAnsi"/>
          <w:b/>
          <w:sz w:val="32"/>
          <w:szCs w:val="32"/>
          <w:vertAlign w:val="superscript"/>
        </w:rPr>
        <w:t>Player Manual</w:t>
      </w: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C54CC4" w:rsidRDefault="00C54CC4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8C0E70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Release Target</w:t>
      </w:r>
      <w:r w:rsidR="009F202F">
        <w:rPr>
          <w:rFonts w:asciiTheme="majorHAnsi" w:hAnsiTheme="majorHAnsi"/>
          <w:b/>
          <w:sz w:val="32"/>
          <w:szCs w:val="32"/>
          <w:u w:val="single"/>
        </w:rPr>
        <w:t xml:space="preserve">: </w:t>
      </w:r>
      <w:r>
        <w:rPr>
          <w:rFonts w:asciiTheme="majorHAnsi" w:hAnsiTheme="majorHAnsi"/>
          <w:b/>
          <w:sz w:val="32"/>
          <w:szCs w:val="32"/>
          <w:u w:val="single"/>
        </w:rPr>
        <w:t>TBA</w:t>
      </w: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C54CC4" w:rsidRDefault="00C54CC4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tbl>
      <w:tblPr>
        <w:tblStyle w:val="TableGrid"/>
        <w:tblW w:w="0" w:type="auto"/>
        <w:tblInd w:w="2660" w:type="dxa"/>
        <w:tblLook w:val="01E0" w:firstRow="1" w:lastRow="1" w:firstColumn="1" w:lastColumn="1" w:noHBand="0" w:noVBand="0"/>
      </w:tblPr>
      <w:tblGrid>
        <w:gridCol w:w="2126"/>
        <w:gridCol w:w="2357"/>
      </w:tblGrid>
      <w:tr w:rsidR="009F202F" w:rsidRPr="0056102D" w:rsidTr="00136591">
        <w:tc>
          <w:tcPr>
            <w:tcW w:w="2126" w:type="dxa"/>
          </w:tcPr>
          <w:p w:rsidR="005D7F64" w:rsidRDefault="005D7F64" w:rsidP="007D292A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  <w:p w:rsidR="005D7F64" w:rsidRDefault="005D7F64" w:rsidP="007D292A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  <w:p w:rsidR="005D7F64" w:rsidRDefault="002B75FC" w:rsidP="007D292A">
            <w:pPr>
              <w:spacing w:before="120" w:after="12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Viorel.V.Iliescu</w:t>
            </w:r>
            <w:proofErr w:type="spellEnd"/>
          </w:p>
          <w:p w:rsidR="005D7F64" w:rsidRPr="002F5E99" w:rsidRDefault="005D7F64" w:rsidP="007D292A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357" w:type="dxa"/>
          </w:tcPr>
          <w:p w:rsidR="005D7F64" w:rsidRDefault="005D7F64" w:rsidP="007D292A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  <w:p w:rsidR="00CD7F59" w:rsidRDefault="00CD7F59" w:rsidP="007D292A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  <w:p w:rsidR="005D7F64" w:rsidRDefault="002B75FC" w:rsidP="002B75FC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Stark </w:t>
            </w:r>
            <w:r w:rsidR="0058163A">
              <w:rPr>
                <w:rFonts w:ascii="Arial" w:hAnsi="Arial" w:cs="Arial"/>
              </w:rPr>
              <w:t>Gaming</w:t>
            </w:r>
            <w:r>
              <w:rPr>
                <w:rFonts w:ascii="Arial" w:hAnsi="Arial" w:cs="Arial"/>
              </w:rPr>
              <w:t xml:space="preserve"> @ 2012</w:t>
            </w:r>
          </w:p>
          <w:p w:rsidR="00A11DCF" w:rsidRPr="002B75FC" w:rsidRDefault="00A11DCF" w:rsidP="002B75FC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</w:tbl>
    <w:p w:rsidR="005D7F64" w:rsidRDefault="005D7F64" w:rsidP="00BA7E21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D2376" w:rsidRDefault="009D2376" w:rsidP="00BA7E21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Pr="005579BE" w:rsidRDefault="009F202F" w:rsidP="00136591">
      <w:pPr>
        <w:pStyle w:val="Heading1"/>
        <w:jc w:val="center"/>
      </w:pPr>
      <w:bookmarkStart w:id="1" w:name="_Toc322631396"/>
      <w:r w:rsidRPr="005579BE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08017"/>
        <w:docPartObj>
          <w:docPartGallery w:val="Table of Contents"/>
          <w:docPartUnique/>
        </w:docPartObj>
      </w:sdtPr>
      <w:sdtEndPr/>
      <w:sdtContent>
        <w:p w:rsidR="00C65AE2" w:rsidRDefault="00C65AE2">
          <w:pPr>
            <w:pStyle w:val="TOCHeading"/>
          </w:pPr>
          <w:r>
            <w:t>Contents</w:t>
          </w:r>
        </w:p>
        <w:p w:rsidR="005200E9" w:rsidRDefault="001901A0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r>
            <w:fldChar w:fldCharType="begin"/>
          </w:r>
          <w:r w:rsidR="00C65AE2">
            <w:instrText xml:space="preserve"> TOC \o "1-3" \h \z \u </w:instrText>
          </w:r>
          <w:r>
            <w:fldChar w:fldCharType="separate"/>
          </w:r>
          <w:hyperlink w:anchor="_Toc322631395" w:history="1">
            <w:r w:rsidR="005200E9" w:rsidRPr="002F4DD7">
              <w:rPr>
                <w:rStyle w:val="Hyperlink"/>
                <w:noProof/>
              </w:rPr>
              <w:t>Title Page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_Toc322631395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1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396" w:history="1">
            <w:r w:rsidR="005200E9" w:rsidRPr="002F4DD7">
              <w:rPr>
                <w:rStyle w:val="Hyperlink"/>
                <w:noProof/>
              </w:rPr>
              <w:t>Table of Contents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_Toc322631396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2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397" w:history="1">
            <w:r w:rsidR="005200E9" w:rsidRPr="002F4DD7">
              <w:rPr>
                <w:rStyle w:val="Hyperlink"/>
                <w:noProof/>
              </w:rPr>
              <w:t>Heading 1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_Toc322631397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5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398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_Toc322631398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5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399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_Toc322631399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5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00" w:history="1">
            <w:r w:rsidR="005200E9" w:rsidRPr="002F4DD7">
              <w:rPr>
                <w:rStyle w:val="Hyperlink"/>
                <w:noProof/>
              </w:rPr>
              <w:t>Heading 1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_Toc322631400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6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01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_Toc322631401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6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02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_Toc322631402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6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03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_Toc322631403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6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04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_Toc322631404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6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05" w:history="1">
            <w:r w:rsidR="005200E9" w:rsidRPr="002F4DD7">
              <w:rPr>
                <w:rStyle w:val="Hyperlink"/>
                <w:noProof/>
              </w:rPr>
              <w:t>Heading 1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_Toc322631405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7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06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_Toc322631406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7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07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_Toc322631407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7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08" w:history="1">
            <w:r w:rsidR="005200E9" w:rsidRPr="002F4DD7">
              <w:rPr>
                <w:rStyle w:val="Hyperlink"/>
                <w:noProof/>
              </w:rPr>
              <w:t>Heading 3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_Toc322631408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7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09" w:history="1">
            <w:r w:rsidR="005200E9" w:rsidRPr="002F4DD7">
              <w:rPr>
                <w:rStyle w:val="Hyperlink"/>
                <w:noProof/>
              </w:rPr>
              <w:t>Heading 3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_Toc322631409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7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10" w:history="1">
            <w:r w:rsidR="005200E9" w:rsidRPr="002F4DD7">
              <w:rPr>
                <w:rStyle w:val="Hyperlink"/>
                <w:noProof/>
              </w:rPr>
              <w:t>Heading 3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_Toc322631410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8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11" w:history="1">
            <w:r w:rsidR="005200E9" w:rsidRPr="002F4DD7">
              <w:rPr>
                <w:rStyle w:val="Hyperlink"/>
                <w:noProof/>
              </w:rPr>
              <w:t>Heading 3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_Toc322631411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8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12" w:history="1">
            <w:r w:rsidR="005200E9" w:rsidRPr="002F4DD7">
              <w:rPr>
                <w:rStyle w:val="Hyperlink"/>
                <w:noProof/>
              </w:rPr>
              <w:t>Heading 3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_Toc322631412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8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13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_Toc322631413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8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14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_Toc322631414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8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15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_Toc322631415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8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16" w:history="1">
            <w:r w:rsidR="005200E9" w:rsidRPr="002F4DD7">
              <w:rPr>
                <w:rStyle w:val="Hyperlink"/>
                <w:noProof/>
              </w:rPr>
              <w:t>Heading 1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_Toc322631416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9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17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_Toc322631417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9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18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_Toc322631418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9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19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_Toc322631419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9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20" w:history="1">
            <w:r w:rsidR="005200E9" w:rsidRPr="002F4DD7">
              <w:rPr>
                <w:rStyle w:val="Hyperlink"/>
                <w:noProof/>
              </w:rPr>
              <w:t>Heading 1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_Toc322631420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10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21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_Toc322631421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10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22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_Toc322631422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10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23" w:history="1">
            <w:r w:rsidR="005200E9" w:rsidRPr="002F4DD7">
              <w:rPr>
                <w:rStyle w:val="Hyperlink"/>
                <w:noProof/>
              </w:rPr>
              <w:t>Heading 1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_Toc322631423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11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24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_Toc322631424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11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25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_Toc322631425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11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26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_Toc322631426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11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27" w:history="1">
            <w:r w:rsidR="005200E9" w:rsidRPr="002F4DD7">
              <w:rPr>
                <w:rStyle w:val="Hyperlink"/>
                <w:noProof/>
              </w:rPr>
              <w:t>Heading 1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_Toc322631427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12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28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_Toc322631428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12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29" w:history="1">
            <w:r w:rsidR="005200E9" w:rsidRPr="002F4DD7">
              <w:rPr>
                <w:rStyle w:val="Hyperlink"/>
                <w:noProof/>
              </w:rPr>
              <w:t>Heading 1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_Toc322631429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12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30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_Toc322631430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12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31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_Toc322631431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12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32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_Toc322631432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12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33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_Toc322631433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12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34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_Toc322631434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12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35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_Toc322631435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12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36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_Toc322631436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12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37" w:history="1">
            <w:r w:rsidR="005200E9" w:rsidRPr="002F4DD7">
              <w:rPr>
                <w:rStyle w:val="Hyperlink"/>
                <w:noProof/>
              </w:rPr>
              <w:t>Heading 2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_Toc322631437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12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38" w:history="1">
            <w:r w:rsidR="005200E9" w:rsidRPr="002F4DD7">
              <w:rPr>
                <w:rStyle w:val="Hyperlink"/>
                <w:noProof/>
              </w:rPr>
              <w:t>Heading 1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_Toc322631438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13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95C9A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39" w:history="1">
            <w:r w:rsidR="005200E9" w:rsidRPr="002F4DD7">
              <w:rPr>
                <w:rStyle w:val="Hyperlink"/>
                <w:noProof/>
              </w:rPr>
              <w:t>Misc .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_Toc322631439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14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C65AE2" w:rsidRDefault="001901A0">
          <w:r>
            <w:fldChar w:fldCharType="end"/>
          </w:r>
        </w:p>
      </w:sdtContent>
    </w:sdt>
    <w:p w:rsidR="00136591" w:rsidRDefault="00136591" w:rsidP="00136591"/>
    <w:p w:rsidR="007D292A" w:rsidRDefault="007D292A">
      <w:pPr>
        <w:spacing w:after="0" w:line="240" w:lineRule="auto"/>
      </w:pPr>
    </w:p>
    <w:p w:rsidR="007D292A" w:rsidRDefault="007D292A">
      <w:pPr>
        <w:spacing w:after="0" w:line="240" w:lineRule="auto"/>
        <w:rPr>
          <w:rFonts w:ascii="Arial" w:hAnsi="Arial" w:cs="Arial"/>
        </w:rPr>
        <w:sectPr w:rsidR="007D292A" w:rsidSect="009F202F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A706CC" w:rsidRPr="00A706CC" w:rsidRDefault="00A706CC" w:rsidP="00A706CC">
      <w:pPr>
        <w:pBdr>
          <w:bottom w:val="single" w:sz="4" w:space="1" w:color="auto"/>
        </w:pBdr>
        <w:spacing w:after="0" w:line="240" w:lineRule="auto"/>
        <w:jc w:val="center"/>
        <w:rPr>
          <w:sz w:val="32"/>
          <w:szCs w:val="32"/>
        </w:rPr>
      </w:pPr>
      <w:bookmarkStart w:id="2" w:name="_GoBack"/>
      <w:r w:rsidRPr="00A706CC">
        <w:rPr>
          <w:sz w:val="32"/>
          <w:szCs w:val="32"/>
        </w:rPr>
        <w:lastRenderedPageBreak/>
        <w:t xml:space="preserve">Revision </w:t>
      </w:r>
      <w:bookmarkEnd w:id="2"/>
      <w:r w:rsidRPr="00A706CC">
        <w:rPr>
          <w:sz w:val="32"/>
          <w:szCs w:val="32"/>
        </w:rPr>
        <w:t>List</w:t>
      </w:r>
    </w:p>
    <w:p w:rsidR="00A706CC" w:rsidRDefault="00A706CC" w:rsidP="00A706CC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A706CC" w:rsidTr="00A706CC">
        <w:tc>
          <w:tcPr>
            <w:tcW w:w="3095" w:type="dxa"/>
          </w:tcPr>
          <w:p w:rsidR="00A706CC" w:rsidRPr="00A706CC" w:rsidRDefault="00A706CC" w:rsidP="00A706CC">
            <w:pPr>
              <w:spacing w:after="0" w:line="240" w:lineRule="auto"/>
              <w:jc w:val="center"/>
              <w:rPr>
                <w:b/>
                <w:u w:val="single"/>
              </w:rPr>
            </w:pPr>
            <w:r w:rsidRPr="00A706CC">
              <w:rPr>
                <w:b/>
                <w:u w:val="single"/>
              </w:rPr>
              <w:t>Revision</w:t>
            </w:r>
          </w:p>
        </w:tc>
        <w:tc>
          <w:tcPr>
            <w:tcW w:w="3095" w:type="dxa"/>
          </w:tcPr>
          <w:p w:rsidR="00A706CC" w:rsidRPr="00A706CC" w:rsidRDefault="00A706CC" w:rsidP="00A706CC">
            <w:pPr>
              <w:spacing w:after="0" w:line="240" w:lineRule="auto"/>
              <w:jc w:val="center"/>
              <w:rPr>
                <w:b/>
                <w:u w:val="single"/>
              </w:rPr>
            </w:pPr>
            <w:r w:rsidRPr="00A706CC">
              <w:rPr>
                <w:b/>
                <w:u w:val="single"/>
              </w:rPr>
              <w:t>By</w:t>
            </w:r>
          </w:p>
        </w:tc>
        <w:tc>
          <w:tcPr>
            <w:tcW w:w="3096" w:type="dxa"/>
          </w:tcPr>
          <w:p w:rsidR="00A706CC" w:rsidRPr="00A706CC" w:rsidRDefault="00A706CC" w:rsidP="00A706CC">
            <w:pPr>
              <w:spacing w:after="0" w:line="240" w:lineRule="auto"/>
              <w:jc w:val="center"/>
              <w:rPr>
                <w:b/>
                <w:u w:val="single"/>
              </w:rPr>
            </w:pPr>
            <w:r w:rsidRPr="00A706CC">
              <w:rPr>
                <w:b/>
                <w:u w:val="single"/>
              </w:rPr>
              <w:t>Comments</w:t>
            </w:r>
          </w:p>
        </w:tc>
      </w:tr>
      <w:tr w:rsidR="00A706CC" w:rsidTr="00A706CC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  <w:proofErr w:type="spellStart"/>
            <w:r>
              <w:t>Viorel</w:t>
            </w:r>
            <w:proofErr w:type="spellEnd"/>
            <w:r>
              <w:t xml:space="preserve"> V. Iliescu</w:t>
            </w:r>
          </w:p>
        </w:tc>
        <w:tc>
          <w:tcPr>
            <w:tcW w:w="3096" w:type="dxa"/>
          </w:tcPr>
          <w:p w:rsidR="00A706CC" w:rsidRDefault="002A30C8" w:rsidP="003E69EC">
            <w:pPr>
              <w:spacing w:after="0" w:line="240" w:lineRule="auto"/>
              <w:jc w:val="center"/>
            </w:pPr>
            <w:r>
              <w:t>Initial Player Manual</w:t>
            </w:r>
            <w:r w:rsidR="0058163A">
              <w:t xml:space="preserve"> Commit</w:t>
            </w:r>
          </w:p>
        </w:tc>
      </w:tr>
      <w:tr w:rsidR="00A706CC" w:rsidTr="00A706CC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6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</w:tr>
      <w:tr w:rsidR="00A706CC" w:rsidTr="00A706CC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6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</w:tr>
      <w:tr w:rsidR="00A706CC" w:rsidTr="00A706CC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6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</w:tr>
      <w:tr w:rsidR="00A706CC" w:rsidTr="00A706CC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6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</w:tr>
      <w:tr w:rsidR="00A706CC" w:rsidTr="00A706CC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6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</w:tr>
      <w:tr w:rsidR="00A706CC" w:rsidTr="00A706CC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6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</w:tr>
    </w:tbl>
    <w:p w:rsidR="00A706CC" w:rsidRDefault="00A706CC" w:rsidP="00A706CC">
      <w:pPr>
        <w:spacing w:after="0" w:line="240" w:lineRule="auto"/>
        <w:jc w:val="center"/>
      </w:pPr>
    </w:p>
    <w:p w:rsidR="00A706CC" w:rsidRDefault="00A706CC">
      <w:pPr>
        <w:spacing w:after="0" w:line="240" w:lineRule="auto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5579BE" w:rsidRPr="005579BE" w:rsidRDefault="00136591" w:rsidP="00136591">
      <w:pPr>
        <w:pStyle w:val="Title"/>
        <w:rPr>
          <w:sz w:val="28"/>
          <w:szCs w:val="28"/>
        </w:rPr>
      </w:pPr>
      <w:r>
        <w:rPr>
          <w:rFonts w:ascii="Arial" w:hAnsi="Arial" w:cs="Arial"/>
          <w:noProof/>
          <w:lang w:val="en-AU" w:eastAsia="en-AU"/>
        </w:rPr>
        <w:lastRenderedPageBreak/>
        <w:drawing>
          <wp:anchor distT="0" distB="0" distL="114300" distR="114300" simplePos="0" relativeHeight="251662336" behindDoc="1" locked="0" layoutInCell="1" allowOverlap="1" wp14:anchorId="175E8A49" wp14:editId="20EBC972">
            <wp:simplePos x="0" y="0"/>
            <wp:positionH relativeFrom="column">
              <wp:posOffset>4481195</wp:posOffset>
            </wp:positionH>
            <wp:positionV relativeFrom="paragraph">
              <wp:posOffset>-186055</wp:posOffset>
            </wp:positionV>
            <wp:extent cx="1714500" cy="1704975"/>
            <wp:effectExtent l="19050" t="0" r="0" b="0"/>
            <wp:wrapNone/>
            <wp:docPr id="1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0279">
        <w:t>Project Stark</w:t>
      </w:r>
      <w:r w:rsidR="00EA6610">
        <w:t xml:space="preserve"> Player Manual</w:t>
      </w:r>
    </w:p>
    <w:p w:rsidR="00A3797F" w:rsidRDefault="00824B47" w:rsidP="005579BE">
      <w:pPr>
        <w:spacing w:after="0" w:line="360" w:lineRule="auto"/>
      </w:pPr>
      <w:bookmarkStart w:id="3" w:name="_Toc322631397"/>
      <w:r>
        <w:rPr>
          <w:rStyle w:val="Heading1Char"/>
        </w:rPr>
        <w:t>Heading 1</w:t>
      </w:r>
      <w:bookmarkEnd w:id="3"/>
    </w:p>
    <w:p w:rsidR="00543A1A" w:rsidRDefault="00824B47" w:rsidP="005579BE">
      <w:pPr>
        <w:spacing w:after="0" w:line="360" w:lineRule="auto"/>
      </w:pPr>
      <w:r>
        <w:t>Text</w:t>
      </w:r>
    </w:p>
    <w:p w:rsidR="00543A1A" w:rsidRDefault="00543A1A" w:rsidP="005579BE">
      <w:pPr>
        <w:spacing w:after="0" w:line="360" w:lineRule="auto"/>
        <w:rPr>
          <w:rFonts w:ascii="Arial" w:hAnsi="Arial" w:cs="Arial"/>
        </w:rPr>
      </w:pPr>
    </w:p>
    <w:p w:rsidR="00543A1A" w:rsidRDefault="00824B47" w:rsidP="005579BE">
      <w:pPr>
        <w:spacing w:after="0" w:line="360" w:lineRule="auto"/>
        <w:rPr>
          <w:rFonts w:ascii="Arial" w:hAnsi="Arial" w:cs="Arial"/>
        </w:rPr>
      </w:pPr>
      <w:bookmarkStart w:id="4" w:name="_Toc322631398"/>
      <w:r>
        <w:rPr>
          <w:rStyle w:val="Heading2Char"/>
        </w:rPr>
        <w:t>Heading 2</w:t>
      </w:r>
      <w:bookmarkEnd w:id="4"/>
    </w:p>
    <w:p w:rsidR="00A8169B" w:rsidRDefault="00824B47" w:rsidP="005579BE">
      <w:pPr>
        <w:spacing w:after="0" w:line="360" w:lineRule="auto"/>
      </w:pPr>
      <w:r>
        <w:t>Text</w:t>
      </w:r>
    </w:p>
    <w:p w:rsidR="00543A1A" w:rsidRDefault="00543A1A" w:rsidP="005579BE">
      <w:pPr>
        <w:spacing w:after="0" w:line="360" w:lineRule="auto"/>
        <w:rPr>
          <w:rFonts w:ascii="Arial" w:hAnsi="Arial" w:cs="Arial"/>
        </w:rPr>
      </w:pPr>
    </w:p>
    <w:p w:rsidR="00543A1A" w:rsidRDefault="00824B47" w:rsidP="005579BE">
      <w:pPr>
        <w:spacing w:after="0" w:line="360" w:lineRule="auto"/>
        <w:rPr>
          <w:rFonts w:ascii="Arial" w:hAnsi="Arial" w:cs="Arial"/>
        </w:rPr>
      </w:pPr>
      <w:bookmarkStart w:id="5" w:name="_Toc322631399"/>
      <w:r>
        <w:rPr>
          <w:rStyle w:val="Heading2Char"/>
        </w:rPr>
        <w:t>Heading 2</w:t>
      </w:r>
      <w:bookmarkEnd w:id="5"/>
    </w:p>
    <w:p w:rsidR="00543A1A" w:rsidRDefault="00824B47" w:rsidP="005579BE">
      <w:pPr>
        <w:spacing w:after="0" w:line="360" w:lineRule="auto"/>
        <w:rPr>
          <w:rFonts w:ascii="Arial" w:hAnsi="Arial" w:cs="Arial"/>
        </w:rPr>
      </w:pPr>
      <w:r>
        <w:t>Text</w:t>
      </w:r>
    </w:p>
    <w:p w:rsidR="00A8169B" w:rsidRDefault="00A8169B" w:rsidP="00136591">
      <w:pPr>
        <w:spacing w:after="0"/>
      </w:pPr>
    </w:p>
    <w:p w:rsidR="00136591" w:rsidRDefault="00136591" w:rsidP="00136591">
      <w:pPr>
        <w:spacing w:after="0"/>
      </w:pPr>
    </w:p>
    <w:p w:rsidR="00136591" w:rsidRDefault="00136591" w:rsidP="00136591">
      <w:pPr>
        <w:spacing w:after="0"/>
      </w:pPr>
    </w:p>
    <w:p w:rsidR="00A940E8" w:rsidRDefault="00A940E8" w:rsidP="0013659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43A1A" w:rsidRPr="00543A1A" w:rsidRDefault="000A6CFB" w:rsidP="00543A1A">
      <w:pPr>
        <w:pStyle w:val="Heading1"/>
      </w:pPr>
      <w:bookmarkStart w:id="6" w:name="_Toc322631400"/>
      <w:r>
        <w:lastRenderedPageBreak/>
        <w:t>Heading 1</w:t>
      </w:r>
      <w:bookmarkEnd w:id="6"/>
    </w:p>
    <w:p w:rsidR="00A3797F" w:rsidRDefault="000A6CFB" w:rsidP="00464D97">
      <w:pPr>
        <w:pStyle w:val="Heading2"/>
      </w:pPr>
      <w:bookmarkStart w:id="7" w:name="_Toc322631401"/>
      <w:r>
        <w:t>Heading 2</w:t>
      </w:r>
      <w:bookmarkEnd w:id="7"/>
    </w:p>
    <w:p w:rsidR="00F70587" w:rsidRDefault="000A6CFB" w:rsidP="00136591">
      <w:pPr>
        <w:spacing w:after="0"/>
      </w:pPr>
      <w:r>
        <w:t>Text</w:t>
      </w:r>
    </w:p>
    <w:p w:rsidR="007216FE" w:rsidRDefault="007216FE" w:rsidP="00136591">
      <w:pPr>
        <w:spacing w:after="0"/>
      </w:pPr>
    </w:p>
    <w:p w:rsidR="007216FE" w:rsidRDefault="000A6CFB" w:rsidP="00464D97">
      <w:pPr>
        <w:pStyle w:val="Heading2"/>
      </w:pPr>
      <w:bookmarkStart w:id="8" w:name="_Toc322631402"/>
      <w:r>
        <w:t>Heading 2</w:t>
      </w:r>
      <w:bookmarkEnd w:id="8"/>
    </w:p>
    <w:p w:rsidR="007216FE" w:rsidRPr="00C65AE2" w:rsidRDefault="000A6CFB" w:rsidP="007216FE">
      <w:pPr>
        <w:spacing w:after="0"/>
      </w:pPr>
      <w:r>
        <w:t>Text</w:t>
      </w:r>
    </w:p>
    <w:p w:rsidR="007216FE" w:rsidRPr="00C65AE2" w:rsidRDefault="007216FE" w:rsidP="00136591">
      <w:pPr>
        <w:spacing w:after="0"/>
      </w:pPr>
    </w:p>
    <w:p w:rsidR="007216FE" w:rsidRDefault="000A6CFB" w:rsidP="00464D97">
      <w:pPr>
        <w:pStyle w:val="Heading2"/>
      </w:pPr>
      <w:bookmarkStart w:id="9" w:name="_Toc322631403"/>
      <w:r>
        <w:t>Heading 2</w:t>
      </w:r>
      <w:bookmarkEnd w:id="9"/>
    </w:p>
    <w:p w:rsidR="00F75E3A" w:rsidRPr="00C65AE2" w:rsidRDefault="000A6CFB" w:rsidP="007216FE">
      <w:pPr>
        <w:spacing w:after="0"/>
      </w:pPr>
      <w:r>
        <w:t>Text</w:t>
      </w:r>
    </w:p>
    <w:p w:rsidR="00A3797F" w:rsidRDefault="00A3797F" w:rsidP="00136591">
      <w:pPr>
        <w:spacing w:after="0"/>
      </w:pPr>
    </w:p>
    <w:p w:rsidR="001E310F" w:rsidRDefault="001E310F" w:rsidP="00464D97">
      <w:pPr>
        <w:pStyle w:val="Heading2"/>
      </w:pPr>
      <w:bookmarkStart w:id="10" w:name="_Toc322631404"/>
      <w:r>
        <w:t>Heading 2</w:t>
      </w:r>
      <w:bookmarkEnd w:id="10"/>
    </w:p>
    <w:p w:rsidR="001E310F" w:rsidRPr="00C65AE2" w:rsidRDefault="001E310F" w:rsidP="001E310F">
      <w:pPr>
        <w:spacing w:after="0"/>
      </w:pPr>
      <w:r>
        <w:t>Text</w:t>
      </w:r>
    </w:p>
    <w:p w:rsidR="001E310F" w:rsidRDefault="001E310F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43A1A" w:rsidRPr="00543A1A" w:rsidRDefault="001E310F" w:rsidP="00543A1A">
      <w:pPr>
        <w:pStyle w:val="Heading1"/>
      </w:pPr>
      <w:bookmarkStart w:id="11" w:name="_Toc322631405"/>
      <w:r>
        <w:lastRenderedPageBreak/>
        <w:t>Heading 1</w:t>
      </w:r>
      <w:bookmarkEnd w:id="11"/>
    </w:p>
    <w:p w:rsidR="001E310F" w:rsidRDefault="001E310F" w:rsidP="00464D97">
      <w:pPr>
        <w:pStyle w:val="Heading2"/>
      </w:pPr>
      <w:bookmarkStart w:id="12" w:name="_Toc322631406"/>
      <w:r>
        <w:t>Heading 2</w:t>
      </w:r>
      <w:bookmarkEnd w:id="12"/>
    </w:p>
    <w:p w:rsidR="001E310F" w:rsidRPr="00C65AE2" w:rsidRDefault="001E310F" w:rsidP="001E310F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1E310F" w:rsidRDefault="001E310F" w:rsidP="001E310F">
      <w:pPr>
        <w:pStyle w:val="Heading2"/>
      </w:pPr>
      <w:bookmarkStart w:id="13" w:name="_Toc322631407"/>
      <w:r>
        <w:t>Heading 2</w:t>
      </w:r>
      <w:bookmarkEnd w:id="13"/>
    </w:p>
    <w:p w:rsidR="001E310F" w:rsidRPr="001E310F" w:rsidRDefault="001E310F" w:rsidP="001E310F">
      <w:r>
        <w:t>Text</w:t>
      </w:r>
    </w:p>
    <w:p w:rsidR="00722FAA" w:rsidRPr="00722FAA" w:rsidRDefault="001E310F" w:rsidP="00722FAA">
      <w:pPr>
        <w:pStyle w:val="Heading3"/>
      </w:pPr>
      <w:bookmarkStart w:id="14" w:name="_Toc322631408"/>
      <w:r>
        <w:t>Heading 3</w:t>
      </w:r>
      <w:bookmarkEnd w:id="14"/>
    </w:p>
    <w:p w:rsidR="007216FE" w:rsidRDefault="001E310F" w:rsidP="00722FAA">
      <w:pPr>
        <w:pStyle w:val="Heading4"/>
      </w:pPr>
      <w:r>
        <w:t>Heading 4</w:t>
      </w:r>
    </w:p>
    <w:p w:rsidR="00722FAA" w:rsidRDefault="001E310F" w:rsidP="007216FE">
      <w:pPr>
        <w:spacing w:after="0"/>
      </w:pPr>
      <w:r>
        <w:t>Text</w:t>
      </w:r>
    </w:p>
    <w:p w:rsidR="00722FAA" w:rsidRDefault="001E310F" w:rsidP="00722FAA">
      <w:pPr>
        <w:pStyle w:val="Heading4"/>
      </w:pPr>
      <w:r>
        <w:t>Heading 4</w:t>
      </w:r>
    </w:p>
    <w:p w:rsidR="00722FAA" w:rsidRDefault="001E310F" w:rsidP="007216FE">
      <w:pPr>
        <w:spacing w:after="0"/>
      </w:pPr>
      <w:r>
        <w:t>Text</w:t>
      </w:r>
    </w:p>
    <w:p w:rsidR="00722FAA" w:rsidRDefault="001E310F" w:rsidP="00722FAA">
      <w:pPr>
        <w:pStyle w:val="Heading4"/>
      </w:pPr>
      <w:r>
        <w:t>Heading 4</w:t>
      </w:r>
    </w:p>
    <w:p w:rsidR="00722FAA" w:rsidRDefault="001E310F" w:rsidP="007216FE">
      <w:pPr>
        <w:spacing w:after="0"/>
      </w:pPr>
      <w:r>
        <w:t>Text</w:t>
      </w:r>
    </w:p>
    <w:p w:rsidR="00543A1A" w:rsidRDefault="001E310F" w:rsidP="00722FAA">
      <w:pPr>
        <w:pStyle w:val="Heading3"/>
      </w:pPr>
      <w:bookmarkStart w:id="15" w:name="_Toc322631409"/>
      <w:r>
        <w:t>Heading 3</w:t>
      </w:r>
      <w:bookmarkEnd w:id="15"/>
    </w:p>
    <w:p w:rsidR="001E310F" w:rsidRPr="001E310F" w:rsidRDefault="001E310F" w:rsidP="001E310F">
      <w:r>
        <w:t>Text</w:t>
      </w:r>
    </w:p>
    <w:p w:rsidR="00722FAA" w:rsidRDefault="001E310F" w:rsidP="00722FAA">
      <w:pPr>
        <w:pStyle w:val="Heading4"/>
      </w:pPr>
      <w:r>
        <w:t>Heading 4</w:t>
      </w:r>
    </w:p>
    <w:p w:rsidR="00722FAA" w:rsidRPr="00722FAA" w:rsidRDefault="001E310F" w:rsidP="00722FAA">
      <w:r>
        <w:t>Text</w:t>
      </w:r>
    </w:p>
    <w:p w:rsidR="00722FAA" w:rsidRDefault="001E310F" w:rsidP="00722FAA">
      <w:pPr>
        <w:pStyle w:val="Heading4"/>
      </w:pPr>
      <w:r>
        <w:t>Heading 4</w:t>
      </w:r>
    </w:p>
    <w:p w:rsidR="00722FAA" w:rsidRPr="00722FAA" w:rsidRDefault="001E310F" w:rsidP="00722FAA">
      <w:r>
        <w:t>Text</w:t>
      </w:r>
    </w:p>
    <w:p w:rsidR="00722FAA" w:rsidRDefault="001E310F" w:rsidP="00722FAA">
      <w:pPr>
        <w:pStyle w:val="Heading4"/>
      </w:pPr>
      <w:r>
        <w:t>Heading 4</w:t>
      </w:r>
    </w:p>
    <w:p w:rsidR="00722FAA" w:rsidRDefault="001E310F" w:rsidP="00722FAA">
      <w:r>
        <w:t>Text</w:t>
      </w:r>
    </w:p>
    <w:p w:rsidR="00954540" w:rsidRDefault="00954540">
      <w:pPr>
        <w:spacing w:after="0" w:line="240" w:lineRule="auto"/>
      </w:pPr>
      <w:r>
        <w:br w:type="page"/>
      </w:r>
    </w:p>
    <w:p w:rsidR="00722FAA" w:rsidRDefault="00464D97" w:rsidP="00722FAA">
      <w:pPr>
        <w:pStyle w:val="Heading3"/>
      </w:pPr>
      <w:bookmarkStart w:id="16" w:name="_Toc322631410"/>
      <w:r>
        <w:lastRenderedPageBreak/>
        <w:t>Heading 3</w:t>
      </w:r>
      <w:bookmarkEnd w:id="16"/>
    </w:p>
    <w:p w:rsidR="00464D97" w:rsidRPr="00464D97" w:rsidRDefault="00464D97" w:rsidP="00464D97">
      <w:r>
        <w:t>Text</w:t>
      </w:r>
    </w:p>
    <w:p w:rsidR="00722FAA" w:rsidRDefault="002E2727" w:rsidP="00722FAA">
      <w:pPr>
        <w:pStyle w:val="Heading4"/>
      </w:pPr>
      <w:r>
        <w:t>Heading 4</w:t>
      </w:r>
    </w:p>
    <w:p w:rsidR="001C4829" w:rsidRDefault="002E2727" w:rsidP="00136591">
      <w:pPr>
        <w:spacing w:after="0"/>
      </w:pPr>
      <w:r>
        <w:t>Text</w:t>
      </w:r>
    </w:p>
    <w:p w:rsidR="00722FAA" w:rsidRDefault="002E2727" w:rsidP="00722FAA">
      <w:pPr>
        <w:pStyle w:val="Heading4"/>
      </w:pPr>
      <w:r>
        <w:t>Heading 4</w:t>
      </w:r>
    </w:p>
    <w:p w:rsidR="00722FAA" w:rsidRDefault="002E2727" w:rsidP="00136591">
      <w:pPr>
        <w:spacing w:after="0"/>
      </w:pPr>
      <w:r>
        <w:t>Text</w:t>
      </w:r>
    </w:p>
    <w:p w:rsidR="00722FAA" w:rsidRDefault="002E2727" w:rsidP="00722FAA">
      <w:pPr>
        <w:pStyle w:val="Heading4"/>
      </w:pPr>
      <w:r>
        <w:t>Heading 4</w:t>
      </w:r>
    </w:p>
    <w:p w:rsidR="00730579" w:rsidRDefault="002E2727" w:rsidP="00136591">
      <w:pPr>
        <w:spacing w:after="0"/>
      </w:pPr>
      <w:r>
        <w:t>Text</w:t>
      </w:r>
    </w:p>
    <w:p w:rsidR="002E2727" w:rsidRDefault="002E2727" w:rsidP="00136591">
      <w:pPr>
        <w:spacing w:after="0"/>
      </w:pPr>
    </w:p>
    <w:p w:rsidR="00722FAA" w:rsidRDefault="002E2727" w:rsidP="00722FAA">
      <w:pPr>
        <w:pStyle w:val="Heading3"/>
      </w:pPr>
      <w:bookmarkStart w:id="17" w:name="_Toc322631411"/>
      <w:r>
        <w:t>Heading 3</w:t>
      </w:r>
      <w:bookmarkEnd w:id="17"/>
    </w:p>
    <w:p w:rsidR="00730579" w:rsidRDefault="002E2727" w:rsidP="00136591">
      <w:pPr>
        <w:spacing w:after="0"/>
      </w:pPr>
      <w:r>
        <w:t>Text</w:t>
      </w:r>
    </w:p>
    <w:p w:rsidR="00722FAA" w:rsidRDefault="002E2727" w:rsidP="00722FAA">
      <w:pPr>
        <w:pStyle w:val="Heading3"/>
      </w:pPr>
      <w:bookmarkStart w:id="18" w:name="_Toc322631412"/>
      <w:r>
        <w:t>Heading 3</w:t>
      </w:r>
      <w:bookmarkEnd w:id="18"/>
    </w:p>
    <w:p w:rsidR="00576631" w:rsidRDefault="002E2727" w:rsidP="00BD050D">
      <w:pPr>
        <w:spacing w:after="0"/>
      </w:pPr>
      <w:r>
        <w:t>Text</w:t>
      </w:r>
    </w:p>
    <w:p w:rsidR="002E2727" w:rsidRDefault="002E2727" w:rsidP="00BD050D">
      <w:pPr>
        <w:spacing w:after="0"/>
      </w:pPr>
    </w:p>
    <w:p w:rsidR="007216FE" w:rsidRDefault="002E2727" w:rsidP="0007114A">
      <w:pPr>
        <w:pStyle w:val="Heading2"/>
      </w:pPr>
      <w:bookmarkStart w:id="19" w:name="_Toc322631413"/>
      <w:r>
        <w:t>Heading 2</w:t>
      </w:r>
      <w:bookmarkEnd w:id="19"/>
    </w:p>
    <w:p w:rsidR="007216FE" w:rsidRDefault="002E2727" w:rsidP="00136591">
      <w:pPr>
        <w:spacing w:after="0"/>
      </w:pPr>
      <w:r>
        <w:t>Text</w:t>
      </w:r>
    </w:p>
    <w:p w:rsidR="002E2727" w:rsidRDefault="002E2727" w:rsidP="00136591">
      <w:pPr>
        <w:spacing w:after="0"/>
      </w:pPr>
    </w:p>
    <w:p w:rsidR="007216FE" w:rsidRPr="005579BE" w:rsidRDefault="002E2727" w:rsidP="007216FE">
      <w:pPr>
        <w:pStyle w:val="Heading2"/>
      </w:pPr>
      <w:bookmarkStart w:id="20" w:name="_Toc322631414"/>
      <w:r>
        <w:t>Heading 2</w:t>
      </w:r>
      <w:bookmarkEnd w:id="20"/>
    </w:p>
    <w:p w:rsidR="002E2727" w:rsidRDefault="002E2727" w:rsidP="002E2727">
      <w:pPr>
        <w:spacing w:after="0"/>
      </w:pPr>
      <w:r>
        <w:t>Text</w:t>
      </w:r>
    </w:p>
    <w:p w:rsidR="002E2727" w:rsidRDefault="002E2727" w:rsidP="007216FE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216FE" w:rsidRPr="005579BE" w:rsidRDefault="002E2727" w:rsidP="007216FE">
      <w:pPr>
        <w:pStyle w:val="Heading2"/>
      </w:pPr>
      <w:bookmarkStart w:id="21" w:name="_Toc322631415"/>
      <w:r>
        <w:t>Heading 2</w:t>
      </w:r>
      <w:bookmarkEnd w:id="21"/>
    </w:p>
    <w:p w:rsidR="007338A4" w:rsidRDefault="002E2727" w:rsidP="00136591">
      <w:pPr>
        <w:spacing w:after="0"/>
      </w:pPr>
      <w:r>
        <w:t>Text</w:t>
      </w:r>
    </w:p>
    <w:p w:rsidR="00FD7981" w:rsidRDefault="00FD7981" w:rsidP="00136591">
      <w:pPr>
        <w:spacing w:after="0"/>
      </w:pPr>
    </w:p>
    <w:p w:rsidR="0007114A" w:rsidRDefault="0007114A">
      <w:pPr>
        <w:spacing w:after="0" w:line="240" w:lineRule="auto"/>
      </w:pPr>
      <w:r>
        <w:br w:type="page"/>
      </w:r>
    </w:p>
    <w:p w:rsidR="00543A1A" w:rsidRPr="00543A1A" w:rsidRDefault="00FC39EE" w:rsidP="00543A1A">
      <w:pPr>
        <w:pStyle w:val="Heading1"/>
      </w:pPr>
      <w:bookmarkStart w:id="22" w:name="_Toc322631416"/>
      <w:r>
        <w:lastRenderedPageBreak/>
        <w:t>Heading 1</w:t>
      </w:r>
      <w:bookmarkEnd w:id="22"/>
    </w:p>
    <w:p w:rsidR="00543A1A" w:rsidRPr="005579BE" w:rsidRDefault="00FC39EE" w:rsidP="00543A1A">
      <w:pPr>
        <w:pStyle w:val="Heading2"/>
      </w:pPr>
      <w:bookmarkStart w:id="23" w:name="_Toc322631417"/>
      <w:r>
        <w:t>Heading 2</w:t>
      </w:r>
      <w:bookmarkEnd w:id="23"/>
    </w:p>
    <w:p w:rsidR="00FC39EE" w:rsidRPr="00C65AE2" w:rsidRDefault="00FC39EE" w:rsidP="00FC39EE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7216FE" w:rsidRPr="005579BE" w:rsidRDefault="00FC39EE" w:rsidP="007216FE">
      <w:pPr>
        <w:pStyle w:val="Heading2"/>
      </w:pPr>
      <w:bookmarkStart w:id="24" w:name="_Toc322631418"/>
      <w:r>
        <w:t>Heading 2</w:t>
      </w:r>
      <w:bookmarkEnd w:id="24"/>
    </w:p>
    <w:p w:rsidR="00FC39EE" w:rsidRPr="00C65AE2" w:rsidRDefault="00FC39EE" w:rsidP="00FC39EE">
      <w:pPr>
        <w:spacing w:after="0"/>
      </w:pPr>
      <w:r>
        <w:t>Text</w:t>
      </w:r>
    </w:p>
    <w:p w:rsidR="007216FE" w:rsidRDefault="007216FE" w:rsidP="00136591">
      <w:pPr>
        <w:spacing w:after="0"/>
      </w:pPr>
    </w:p>
    <w:p w:rsidR="007216FE" w:rsidRPr="005579BE" w:rsidRDefault="00FC39EE" w:rsidP="007216FE">
      <w:pPr>
        <w:pStyle w:val="Heading2"/>
      </w:pPr>
      <w:bookmarkStart w:id="25" w:name="_Toc322631419"/>
      <w:r>
        <w:t>Heading 2</w:t>
      </w:r>
      <w:bookmarkEnd w:id="25"/>
    </w:p>
    <w:p w:rsidR="00FC39EE" w:rsidRPr="00C65AE2" w:rsidRDefault="00FC39EE" w:rsidP="00FC39EE">
      <w:pPr>
        <w:spacing w:after="0"/>
      </w:pPr>
      <w:r>
        <w:t>Text</w:t>
      </w:r>
    </w:p>
    <w:p w:rsidR="00526C84" w:rsidRDefault="00526C84" w:rsidP="007216FE">
      <w:pPr>
        <w:spacing w:after="0"/>
      </w:pPr>
    </w:p>
    <w:p w:rsidR="00526C84" w:rsidRDefault="00526C84">
      <w:pPr>
        <w:spacing w:after="0" w:line="240" w:lineRule="auto"/>
      </w:pPr>
      <w:r>
        <w:br w:type="page"/>
      </w:r>
    </w:p>
    <w:p w:rsidR="00543A1A" w:rsidRPr="00543A1A" w:rsidRDefault="00596CF4" w:rsidP="00543A1A">
      <w:pPr>
        <w:pStyle w:val="Heading1"/>
      </w:pPr>
      <w:bookmarkStart w:id="26" w:name="_Toc322631420"/>
      <w:r>
        <w:lastRenderedPageBreak/>
        <w:t>Heading 1</w:t>
      </w:r>
      <w:bookmarkEnd w:id="26"/>
    </w:p>
    <w:p w:rsidR="00543A1A" w:rsidRPr="005579BE" w:rsidRDefault="00596CF4" w:rsidP="00543A1A">
      <w:pPr>
        <w:pStyle w:val="Heading2"/>
      </w:pPr>
      <w:bookmarkStart w:id="27" w:name="_Toc322631421"/>
      <w:r>
        <w:t>Heading 2</w:t>
      </w:r>
      <w:bookmarkEnd w:id="27"/>
    </w:p>
    <w:p w:rsidR="00596CF4" w:rsidRPr="00C65AE2" w:rsidRDefault="00596CF4" w:rsidP="00543A1A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7216FE" w:rsidRDefault="00596CF4" w:rsidP="00596CF4">
      <w:pPr>
        <w:pStyle w:val="Heading2"/>
      </w:pPr>
      <w:bookmarkStart w:id="28" w:name="_Toc322631422"/>
      <w:r>
        <w:t>Heading 2</w:t>
      </w:r>
      <w:bookmarkEnd w:id="28"/>
    </w:p>
    <w:p w:rsidR="00A36590" w:rsidRPr="00C65AE2" w:rsidRDefault="00596CF4" w:rsidP="00A36590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865954" w:rsidRDefault="00865954">
      <w:pPr>
        <w:spacing w:after="0" w:line="240" w:lineRule="auto"/>
      </w:pPr>
      <w:r>
        <w:br w:type="page"/>
      </w:r>
    </w:p>
    <w:p w:rsidR="00543A1A" w:rsidRPr="00543A1A" w:rsidRDefault="0066491A" w:rsidP="00543A1A">
      <w:pPr>
        <w:pStyle w:val="Heading1"/>
      </w:pPr>
      <w:bookmarkStart w:id="29" w:name="_Toc322631423"/>
      <w:r>
        <w:lastRenderedPageBreak/>
        <w:t>Heading 1</w:t>
      </w:r>
      <w:bookmarkEnd w:id="29"/>
    </w:p>
    <w:p w:rsidR="00543A1A" w:rsidRPr="005579BE" w:rsidRDefault="0066491A" w:rsidP="00543A1A">
      <w:pPr>
        <w:pStyle w:val="Heading2"/>
      </w:pPr>
      <w:bookmarkStart w:id="30" w:name="_Toc322631424"/>
      <w:r>
        <w:t>Heading 2</w:t>
      </w:r>
      <w:bookmarkEnd w:id="30"/>
    </w:p>
    <w:p w:rsidR="0067522F" w:rsidRPr="00C65AE2" w:rsidRDefault="0066491A" w:rsidP="00543A1A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6E2F32" w:rsidRPr="005579BE" w:rsidRDefault="0066491A" w:rsidP="006E2F32">
      <w:pPr>
        <w:pStyle w:val="Heading2"/>
      </w:pPr>
      <w:bookmarkStart w:id="31" w:name="_Toc322631425"/>
      <w:r>
        <w:t>Heading 2</w:t>
      </w:r>
      <w:bookmarkEnd w:id="31"/>
    </w:p>
    <w:p w:rsidR="0067522F" w:rsidRPr="00C65AE2" w:rsidRDefault="0066491A" w:rsidP="006E2F32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6E2F32" w:rsidRPr="005579BE" w:rsidRDefault="0066491A" w:rsidP="006E2F32">
      <w:pPr>
        <w:pStyle w:val="Heading2"/>
      </w:pPr>
      <w:bookmarkStart w:id="32" w:name="_Toc322631426"/>
      <w:r>
        <w:t>Heading 2</w:t>
      </w:r>
      <w:bookmarkEnd w:id="32"/>
    </w:p>
    <w:p w:rsidR="00526C84" w:rsidRDefault="0066491A" w:rsidP="006E2F32">
      <w:pPr>
        <w:spacing w:after="0"/>
      </w:pPr>
      <w:r>
        <w:t>Text</w:t>
      </w:r>
    </w:p>
    <w:p w:rsidR="0067522F" w:rsidRDefault="0067522F" w:rsidP="006E2F32">
      <w:pPr>
        <w:spacing w:after="0"/>
      </w:pPr>
    </w:p>
    <w:p w:rsidR="0067522F" w:rsidRDefault="0067522F">
      <w:pPr>
        <w:spacing w:after="0" w:line="240" w:lineRule="auto"/>
      </w:pPr>
      <w:r>
        <w:br w:type="page"/>
      </w:r>
    </w:p>
    <w:p w:rsidR="00AE2A59" w:rsidRPr="00543A1A" w:rsidRDefault="00153BEA" w:rsidP="00AE2A59">
      <w:pPr>
        <w:pStyle w:val="Heading1"/>
      </w:pPr>
      <w:bookmarkStart w:id="33" w:name="_Toc322631427"/>
      <w:r>
        <w:lastRenderedPageBreak/>
        <w:t>Heading 1</w:t>
      </w:r>
      <w:bookmarkEnd w:id="33"/>
    </w:p>
    <w:p w:rsidR="00AE2A59" w:rsidRPr="005579BE" w:rsidRDefault="00153BEA" w:rsidP="00AE2A59">
      <w:pPr>
        <w:pStyle w:val="Heading2"/>
      </w:pPr>
      <w:bookmarkStart w:id="34" w:name="_Toc322631428"/>
      <w:r>
        <w:t>Heading 2</w:t>
      </w:r>
      <w:bookmarkEnd w:id="34"/>
    </w:p>
    <w:p w:rsidR="00AE2A59" w:rsidRPr="00C65AE2" w:rsidRDefault="00153BEA" w:rsidP="006E2F32">
      <w:pPr>
        <w:spacing w:after="0"/>
      </w:pPr>
      <w:r>
        <w:t>Text</w:t>
      </w:r>
    </w:p>
    <w:p w:rsidR="006E2F32" w:rsidRDefault="006E2F32" w:rsidP="00136591">
      <w:pPr>
        <w:spacing w:after="0"/>
      </w:pPr>
    </w:p>
    <w:p w:rsidR="00543A1A" w:rsidRDefault="00153BEA" w:rsidP="00543A1A">
      <w:pPr>
        <w:pStyle w:val="Heading1"/>
      </w:pPr>
      <w:bookmarkStart w:id="35" w:name="_Toc322631429"/>
      <w:r>
        <w:t>Heading 1</w:t>
      </w:r>
      <w:bookmarkEnd w:id="35"/>
    </w:p>
    <w:p w:rsidR="00153BEA" w:rsidRPr="00153BEA" w:rsidRDefault="00153BEA" w:rsidP="00153BEA">
      <w:r>
        <w:t>Text</w:t>
      </w:r>
    </w:p>
    <w:p w:rsidR="00543A1A" w:rsidRPr="005579BE" w:rsidRDefault="00153BEA" w:rsidP="00543A1A">
      <w:pPr>
        <w:pStyle w:val="Heading2"/>
      </w:pPr>
      <w:bookmarkStart w:id="36" w:name="_Toc322631430"/>
      <w:r>
        <w:t>Heading 2</w:t>
      </w:r>
      <w:bookmarkEnd w:id="36"/>
    </w:p>
    <w:p w:rsidR="00105CFD" w:rsidRPr="003E0FD1" w:rsidRDefault="00153BEA" w:rsidP="00543A1A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560854" w:rsidRPr="005579BE" w:rsidRDefault="000E4252" w:rsidP="00560854">
      <w:pPr>
        <w:pStyle w:val="Heading2"/>
      </w:pPr>
      <w:bookmarkStart w:id="37" w:name="_Toc322631431"/>
      <w:r>
        <w:t>Heading 2</w:t>
      </w:r>
      <w:bookmarkEnd w:id="37"/>
    </w:p>
    <w:p w:rsidR="003E0FD1" w:rsidRPr="003E0FD1" w:rsidRDefault="000E4252" w:rsidP="00560854">
      <w:pPr>
        <w:spacing w:after="0"/>
      </w:pPr>
      <w:r>
        <w:t>Text</w:t>
      </w:r>
    </w:p>
    <w:p w:rsidR="00560854" w:rsidRDefault="00560854" w:rsidP="00136591">
      <w:pPr>
        <w:spacing w:after="0" w:line="360" w:lineRule="auto"/>
        <w:rPr>
          <w:rFonts w:ascii="Arial" w:hAnsi="Arial" w:cs="Arial"/>
        </w:rPr>
      </w:pPr>
    </w:p>
    <w:p w:rsidR="00560854" w:rsidRPr="005579BE" w:rsidRDefault="000E4252" w:rsidP="00560854">
      <w:pPr>
        <w:pStyle w:val="Heading2"/>
      </w:pPr>
      <w:bookmarkStart w:id="38" w:name="_Toc322631432"/>
      <w:r>
        <w:t>Heading 2</w:t>
      </w:r>
      <w:bookmarkEnd w:id="38"/>
    </w:p>
    <w:p w:rsidR="00105CFD" w:rsidRPr="003E0FD1" w:rsidRDefault="000E4252" w:rsidP="00560854">
      <w:pPr>
        <w:spacing w:after="0"/>
      </w:pPr>
      <w:r>
        <w:t>Text</w:t>
      </w:r>
    </w:p>
    <w:p w:rsidR="00560854" w:rsidRDefault="00560854" w:rsidP="00136591">
      <w:pPr>
        <w:spacing w:after="0" w:line="360" w:lineRule="auto"/>
        <w:rPr>
          <w:rFonts w:ascii="Arial" w:hAnsi="Arial" w:cs="Arial"/>
        </w:rPr>
      </w:pPr>
    </w:p>
    <w:p w:rsidR="00560854" w:rsidRPr="005579BE" w:rsidRDefault="000E4252" w:rsidP="00560854">
      <w:pPr>
        <w:pStyle w:val="Heading2"/>
      </w:pPr>
      <w:bookmarkStart w:id="39" w:name="_Toc322631433"/>
      <w:r>
        <w:t>Heading 2</w:t>
      </w:r>
      <w:bookmarkEnd w:id="39"/>
    </w:p>
    <w:p w:rsidR="00105CFD" w:rsidRPr="003E0FD1" w:rsidRDefault="000E4252" w:rsidP="00560854">
      <w:pPr>
        <w:spacing w:after="0"/>
      </w:pPr>
      <w:r>
        <w:t>Text</w:t>
      </w:r>
    </w:p>
    <w:p w:rsidR="00560854" w:rsidRDefault="00560854" w:rsidP="00136591">
      <w:pPr>
        <w:spacing w:after="0" w:line="360" w:lineRule="auto"/>
        <w:rPr>
          <w:rFonts w:ascii="Arial" w:hAnsi="Arial" w:cs="Arial"/>
        </w:rPr>
      </w:pPr>
    </w:p>
    <w:p w:rsidR="00560854" w:rsidRPr="005579BE" w:rsidRDefault="000E4252" w:rsidP="00560854">
      <w:pPr>
        <w:pStyle w:val="Heading2"/>
      </w:pPr>
      <w:bookmarkStart w:id="40" w:name="_Toc322631434"/>
      <w:r>
        <w:t>Heading 2</w:t>
      </w:r>
      <w:bookmarkEnd w:id="40"/>
    </w:p>
    <w:p w:rsidR="00105CFD" w:rsidRPr="003E0FD1" w:rsidRDefault="000E4252" w:rsidP="00560854">
      <w:pPr>
        <w:spacing w:after="0"/>
      </w:pPr>
      <w:r>
        <w:t>Text</w:t>
      </w:r>
    </w:p>
    <w:p w:rsidR="00560854" w:rsidRDefault="00560854" w:rsidP="00136591">
      <w:pPr>
        <w:spacing w:after="0" w:line="360" w:lineRule="auto"/>
        <w:rPr>
          <w:rFonts w:ascii="Arial" w:hAnsi="Arial" w:cs="Arial"/>
        </w:rPr>
      </w:pPr>
    </w:p>
    <w:p w:rsidR="00560854" w:rsidRPr="005579BE" w:rsidRDefault="000E4252" w:rsidP="00560854">
      <w:pPr>
        <w:pStyle w:val="Heading2"/>
      </w:pPr>
      <w:bookmarkStart w:id="41" w:name="_Toc322631435"/>
      <w:r>
        <w:t>Heading 2</w:t>
      </w:r>
      <w:bookmarkEnd w:id="41"/>
    </w:p>
    <w:p w:rsidR="006B3C57" w:rsidRPr="003E0FD1" w:rsidRDefault="000E4252" w:rsidP="00560854">
      <w:pPr>
        <w:spacing w:after="0"/>
      </w:pPr>
      <w:r>
        <w:t>Text</w:t>
      </w:r>
    </w:p>
    <w:p w:rsidR="00560854" w:rsidRDefault="00560854" w:rsidP="00560854">
      <w:pPr>
        <w:spacing w:after="0"/>
      </w:pPr>
    </w:p>
    <w:p w:rsidR="00105CFD" w:rsidRPr="005579BE" w:rsidRDefault="00516D0E" w:rsidP="00105CFD">
      <w:pPr>
        <w:pStyle w:val="Heading2"/>
      </w:pPr>
      <w:bookmarkStart w:id="42" w:name="_Toc322631436"/>
      <w:r>
        <w:t>Heading 2</w:t>
      </w:r>
      <w:bookmarkEnd w:id="42"/>
    </w:p>
    <w:p w:rsidR="00105CFD" w:rsidRDefault="00CB1A8E" w:rsidP="00136591">
      <w:pPr>
        <w:spacing w:after="0" w:line="360" w:lineRule="auto"/>
      </w:pPr>
      <w:r>
        <w:t>Text</w:t>
      </w:r>
    </w:p>
    <w:p w:rsidR="00CB1A8E" w:rsidRPr="00CB1A8E" w:rsidRDefault="00CB1A8E" w:rsidP="00136591">
      <w:pPr>
        <w:spacing w:after="0" w:line="360" w:lineRule="auto"/>
        <w:rPr>
          <w:rFonts w:cstheme="minorHAnsi"/>
        </w:rPr>
      </w:pPr>
    </w:p>
    <w:p w:rsidR="00560854" w:rsidRPr="005579BE" w:rsidRDefault="00CB1A8E" w:rsidP="00560854">
      <w:pPr>
        <w:pStyle w:val="Heading2"/>
      </w:pPr>
      <w:bookmarkStart w:id="43" w:name="_Toc322631437"/>
      <w:r>
        <w:t>Heading 2</w:t>
      </w:r>
      <w:bookmarkEnd w:id="43"/>
    </w:p>
    <w:p w:rsidR="003E0FD1" w:rsidRDefault="00CB1A8E" w:rsidP="00560854">
      <w:pPr>
        <w:spacing w:after="0"/>
      </w:pPr>
      <w:r>
        <w:t>Text</w:t>
      </w:r>
    </w:p>
    <w:p w:rsidR="00CB1A8E" w:rsidRPr="003E0FD1" w:rsidRDefault="00CB1A8E" w:rsidP="00560854">
      <w:pPr>
        <w:spacing w:after="0"/>
      </w:pPr>
    </w:p>
    <w:p w:rsidR="00A3797F" w:rsidRDefault="00A3797F" w:rsidP="0013659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3797F" w:rsidRPr="007E4051" w:rsidRDefault="006A3ACE" w:rsidP="007E4051">
      <w:pPr>
        <w:pStyle w:val="Heading1"/>
      </w:pPr>
      <w:bookmarkStart w:id="44" w:name="_Toc322631438"/>
      <w:r>
        <w:lastRenderedPageBreak/>
        <w:t>Heading 1</w:t>
      </w:r>
      <w:bookmarkEnd w:id="44"/>
    </w:p>
    <w:p w:rsidR="00136591" w:rsidRPr="006A3ACE" w:rsidRDefault="00CB1A8E" w:rsidP="00CB1A8E">
      <w:pPr>
        <w:spacing w:after="0" w:line="360" w:lineRule="auto"/>
        <w:rPr>
          <w:rFonts w:cstheme="minorHAnsi"/>
        </w:rPr>
      </w:pPr>
      <w:r w:rsidRPr="006A3ACE">
        <w:rPr>
          <w:rFonts w:cstheme="minorHAnsi"/>
        </w:rPr>
        <w:t>Text</w:t>
      </w:r>
    </w:p>
    <w:p w:rsidR="00CB1A8E" w:rsidRPr="006A3ACE" w:rsidRDefault="00CB1A8E" w:rsidP="00CB1A8E">
      <w:pPr>
        <w:spacing w:after="0" w:line="360" w:lineRule="auto"/>
        <w:rPr>
          <w:rFonts w:cstheme="minorHAnsi"/>
        </w:rPr>
      </w:pPr>
    </w:p>
    <w:p w:rsidR="005579BE" w:rsidRPr="006A3ACE" w:rsidRDefault="005579BE" w:rsidP="00136591">
      <w:pPr>
        <w:spacing w:after="0" w:line="360" w:lineRule="auto"/>
        <w:rPr>
          <w:rFonts w:cstheme="minorHAnsi"/>
        </w:rPr>
      </w:pPr>
    </w:p>
    <w:p w:rsidR="00671B3A" w:rsidRDefault="00671B3A" w:rsidP="005579BE">
      <w:pPr>
        <w:spacing w:after="0" w:line="360" w:lineRule="auto"/>
        <w:rPr>
          <w:rFonts w:ascii="Arial" w:hAnsi="Arial" w:cs="Arial"/>
        </w:rPr>
        <w:sectPr w:rsidR="00671B3A" w:rsidSect="009F202F">
          <w:headerReference w:type="default" r:id="rId10"/>
          <w:footerReference w:type="default" r:id="rId11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5579BE" w:rsidRPr="00732684" w:rsidRDefault="007D292A" w:rsidP="00732684">
      <w:pPr>
        <w:pStyle w:val="Heading1"/>
      </w:pPr>
      <w:bookmarkStart w:id="45" w:name="_Toc322631439"/>
      <w:r w:rsidRPr="00732684">
        <w:rPr>
          <w:noProof/>
          <w:lang w:val="en-AU" w:eastAsia="en-A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4900295</wp:posOffset>
            </wp:positionH>
            <wp:positionV relativeFrom="paragraph">
              <wp:posOffset>61595</wp:posOffset>
            </wp:positionV>
            <wp:extent cx="1152525" cy="1152525"/>
            <wp:effectExtent l="0" t="0" r="9525" b="0"/>
            <wp:wrapTight wrapText="bothSides">
              <wp:wrapPolygon edited="0">
                <wp:start x="16066" y="714"/>
                <wp:lineTo x="3213" y="1785"/>
                <wp:lineTo x="2499" y="4284"/>
                <wp:lineTo x="4641" y="6426"/>
                <wp:lineTo x="5355" y="12139"/>
                <wp:lineTo x="0" y="14281"/>
                <wp:lineTo x="714" y="18565"/>
                <wp:lineTo x="4284" y="21064"/>
                <wp:lineTo x="5355" y="21064"/>
                <wp:lineTo x="7140" y="21064"/>
                <wp:lineTo x="11425" y="21064"/>
                <wp:lineTo x="21421" y="18922"/>
                <wp:lineTo x="19279" y="12496"/>
                <wp:lineTo x="20707" y="12139"/>
                <wp:lineTo x="21779" y="9640"/>
                <wp:lineTo x="21421" y="6426"/>
                <wp:lineTo x="19279" y="1071"/>
                <wp:lineTo x="18922" y="714"/>
                <wp:lineTo x="16066" y="714"/>
              </wp:wrapPolygon>
            </wp:wrapTight>
            <wp:docPr id="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6A3ACE">
        <w:rPr>
          <w:b w:val="0"/>
        </w:rPr>
        <w:t>Misc</w:t>
      </w:r>
      <w:proofErr w:type="spellEnd"/>
      <w:r w:rsidR="005579BE" w:rsidRPr="00732684">
        <w:t xml:space="preserve"> </w:t>
      </w:r>
      <w:r w:rsidR="006A3ACE">
        <w:t>.</w:t>
      </w:r>
      <w:bookmarkEnd w:id="45"/>
      <w:proofErr w:type="gramEnd"/>
    </w:p>
    <w:p w:rsidR="00986014" w:rsidRPr="00C435F1" w:rsidRDefault="00C435F1" w:rsidP="00136591">
      <w:pPr>
        <w:spacing w:after="0"/>
        <w:rPr>
          <w:vertAlign w:val="superscript"/>
        </w:rPr>
      </w:pPr>
      <w:r w:rsidRPr="00C435F1">
        <w:rPr>
          <w:vertAlign w:val="superscript"/>
        </w:rPr>
        <w:t>Organized</w:t>
      </w:r>
      <w:r w:rsidR="00986014" w:rsidRPr="00C435F1">
        <w:rPr>
          <w:vertAlign w:val="superscript"/>
        </w:rPr>
        <w:t xml:space="preserve"> A to Z</w:t>
      </w:r>
    </w:p>
    <w:p w:rsidR="005579BE" w:rsidRDefault="005579BE" w:rsidP="00136591">
      <w:pPr>
        <w:spacing w:after="0"/>
      </w:pPr>
    </w:p>
    <w:p w:rsidR="00136591" w:rsidRPr="001D5808" w:rsidRDefault="00136591" w:rsidP="00136591">
      <w:pPr>
        <w:spacing w:after="0"/>
      </w:pPr>
    </w:p>
    <w:sectPr w:rsidR="00136591" w:rsidRPr="001D5808" w:rsidSect="009F202F">
      <w:headerReference w:type="default" r:id="rId13"/>
      <w:footerReference w:type="default" r:id="rId14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C9A" w:rsidRDefault="00595C9A" w:rsidP="009F202F">
      <w:pPr>
        <w:spacing w:after="0" w:line="240" w:lineRule="auto"/>
      </w:pPr>
      <w:r>
        <w:separator/>
      </w:r>
    </w:p>
  </w:endnote>
  <w:endnote w:type="continuationSeparator" w:id="0">
    <w:p w:rsidR="00595C9A" w:rsidRDefault="00595C9A" w:rsidP="009F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CFB" w:rsidRPr="009F202F" w:rsidRDefault="000A6CFB" w:rsidP="007F0CD8">
    <w:pPr>
      <w:pStyle w:val="Footer"/>
      <w:pBdr>
        <w:top w:val="single" w:sz="4" w:space="1" w:color="auto"/>
      </w:pBdr>
      <w:rPr>
        <w:rFonts w:ascii="Arial" w:hAnsi="Arial" w:cs="Arial"/>
        <w:sz w:val="16"/>
        <w:szCs w:val="16"/>
      </w:rPr>
    </w:pPr>
    <w:r w:rsidRPr="009F202F">
      <w:rPr>
        <w:rFonts w:ascii="Arial" w:hAnsi="Arial" w:cs="Arial"/>
        <w:sz w:val="16"/>
        <w:szCs w:val="16"/>
      </w:rPr>
      <w:t>Viorel V. Iliescu</w:t>
    </w:r>
    <w:r w:rsidRPr="009F202F">
      <w:rPr>
        <w:rFonts w:ascii="Arial" w:hAnsi="Arial" w:cs="Arial"/>
        <w:sz w:val="16"/>
        <w:szCs w:val="16"/>
      </w:rPr>
      <w:tab/>
    </w:r>
    <w:sdt>
      <w:sdtPr>
        <w:rPr>
          <w:rFonts w:ascii="Arial" w:hAnsi="Arial" w:cs="Arial"/>
          <w:sz w:val="16"/>
          <w:szCs w:val="16"/>
        </w:rPr>
        <w:id w:val="460656"/>
        <w:docPartObj>
          <w:docPartGallery w:val="Page Numbers (Bottom of Page)"/>
          <w:docPartUnique/>
        </w:docPartObj>
      </w:sdtPr>
      <w:sdtEndPr/>
      <w:sdtContent>
        <w:r w:rsidRPr="009F202F">
          <w:rPr>
            <w:rFonts w:ascii="Arial" w:hAnsi="Arial" w:cs="Arial"/>
            <w:sz w:val="16"/>
            <w:szCs w:val="16"/>
          </w:rPr>
          <w:fldChar w:fldCharType="begin"/>
        </w:r>
        <w:r w:rsidRPr="009F202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9F202F">
          <w:rPr>
            <w:rFonts w:ascii="Arial" w:hAnsi="Arial" w:cs="Arial"/>
            <w:sz w:val="16"/>
            <w:szCs w:val="16"/>
          </w:rPr>
          <w:fldChar w:fldCharType="separate"/>
        </w:r>
        <w:r w:rsidR="0058163A">
          <w:rPr>
            <w:rFonts w:ascii="Arial" w:hAnsi="Arial" w:cs="Arial"/>
            <w:noProof/>
            <w:sz w:val="16"/>
            <w:szCs w:val="16"/>
          </w:rPr>
          <w:t>4</w:t>
        </w:r>
        <w:r w:rsidRPr="009F202F">
          <w:rPr>
            <w:rFonts w:ascii="Arial" w:hAnsi="Arial" w:cs="Arial"/>
            <w:sz w:val="16"/>
            <w:szCs w:val="16"/>
          </w:rPr>
          <w:fldChar w:fldCharType="end"/>
        </w:r>
      </w:sdtContent>
    </w:sdt>
    <w:r w:rsidRPr="009F202F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>Stark Gameplay @ 2012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0659"/>
      <w:docPartObj>
        <w:docPartGallery w:val="Page Numbers (Bottom of Page)"/>
        <w:docPartUnique/>
      </w:docPartObj>
    </w:sdtPr>
    <w:sdtEndPr/>
    <w:sdtContent>
      <w:p w:rsidR="000A6CFB" w:rsidRPr="007D292A" w:rsidRDefault="000A6CFB" w:rsidP="007D292A">
        <w:pPr>
          <w:pStyle w:val="Footer"/>
          <w:pBdr>
            <w:top w:val="single" w:sz="4" w:space="1" w:color="auto"/>
          </w:pBdr>
        </w:pPr>
        <w:r>
          <w:tab/>
        </w:r>
        <w:r w:rsidRPr="007D292A">
          <w:rPr>
            <w:sz w:val="16"/>
            <w:szCs w:val="16"/>
          </w:rPr>
          <w:fldChar w:fldCharType="begin"/>
        </w:r>
        <w:r w:rsidRPr="007D292A">
          <w:rPr>
            <w:sz w:val="16"/>
            <w:szCs w:val="16"/>
          </w:rPr>
          <w:instrText xml:space="preserve"> PAGE   \* MERGEFORMAT </w:instrText>
        </w:r>
        <w:r w:rsidRPr="007D292A">
          <w:rPr>
            <w:sz w:val="16"/>
            <w:szCs w:val="16"/>
          </w:rPr>
          <w:fldChar w:fldCharType="separate"/>
        </w:r>
        <w:r w:rsidR="0058163A">
          <w:rPr>
            <w:noProof/>
            <w:sz w:val="16"/>
            <w:szCs w:val="16"/>
          </w:rPr>
          <w:t>14</w:t>
        </w:r>
        <w:r w:rsidRPr="007D292A">
          <w:rPr>
            <w:sz w:val="16"/>
            <w:szCs w:val="16"/>
          </w:rPr>
          <w:fldChar w:fldCharType="end"/>
        </w:r>
        <w:r>
          <w:rPr>
            <w:sz w:val="16"/>
            <w:szCs w:val="16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C9A" w:rsidRDefault="00595C9A" w:rsidP="009F202F">
      <w:pPr>
        <w:spacing w:after="0" w:line="240" w:lineRule="auto"/>
      </w:pPr>
      <w:r>
        <w:separator/>
      </w:r>
    </w:p>
  </w:footnote>
  <w:footnote w:type="continuationSeparator" w:id="0">
    <w:p w:rsidR="00595C9A" w:rsidRDefault="00595C9A" w:rsidP="009F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CFB" w:rsidRPr="009F202F" w:rsidRDefault="000A6CFB" w:rsidP="007F0CD8">
    <w:pPr>
      <w:pStyle w:val="Header"/>
      <w:pBdr>
        <w:bottom w:val="single" w:sz="4" w:space="1" w:color="auto"/>
      </w:pBdr>
      <w:rPr>
        <w:rFonts w:ascii="Arial" w:hAnsi="Arial" w:cs="Arial"/>
        <w:sz w:val="16"/>
        <w:szCs w:val="16"/>
        <w:lang w:val="en-AU"/>
      </w:rPr>
    </w:pPr>
    <w:r>
      <w:rPr>
        <w:rFonts w:ascii="Arial" w:hAnsi="Arial" w:cs="Arial"/>
        <w:sz w:val="16"/>
        <w:szCs w:val="16"/>
        <w:lang w:val="en-AU"/>
      </w:rPr>
      <w:t>Project Stark Player Manual</w:t>
    </w:r>
    <w:r w:rsidRPr="009F202F">
      <w:rPr>
        <w:rFonts w:ascii="Arial" w:hAnsi="Arial" w:cs="Arial"/>
        <w:sz w:val="16"/>
        <w:szCs w:val="16"/>
        <w:lang w:val="en-AU"/>
      </w:rPr>
      <w:tab/>
    </w:r>
    <w:r w:rsidR="0058163A">
      <w:rPr>
        <w:rFonts w:ascii="Arial" w:hAnsi="Arial" w:cs="Arial"/>
        <w:sz w:val="16"/>
        <w:szCs w:val="16"/>
        <w:lang w:val="en-AU"/>
      </w:rPr>
      <w:t>[Mini Logo]</w:t>
    </w:r>
    <w:r w:rsidRPr="009F202F">
      <w:rPr>
        <w:rFonts w:ascii="Arial" w:hAnsi="Arial" w:cs="Arial"/>
        <w:sz w:val="16"/>
        <w:szCs w:val="16"/>
        <w:lang w:val="en-AU"/>
      </w:rPr>
      <w:tab/>
    </w:r>
    <w:r>
      <w:rPr>
        <w:rFonts w:ascii="Arial" w:hAnsi="Arial" w:cs="Arial"/>
        <w:sz w:val="16"/>
        <w:szCs w:val="16"/>
        <w:lang w:val="en-AU"/>
      </w:rPr>
      <w:t>Rev 1.0 – 13/02/2012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CFB" w:rsidRPr="009F202F" w:rsidRDefault="000A6CFB" w:rsidP="00671B3A">
    <w:pPr>
      <w:pStyle w:val="Header"/>
      <w:rPr>
        <w:rFonts w:ascii="Arial" w:hAnsi="Arial" w:cs="Arial"/>
        <w:sz w:val="16"/>
        <w:szCs w:val="16"/>
        <w:lang w:val="en-AU"/>
      </w:rPr>
    </w:pPr>
    <w:r>
      <w:rPr>
        <w:rFonts w:ascii="Arial" w:hAnsi="Arial" w:cs="Arial"/>
        <w:noProof/>
        <w:sz w:val="16"/>
        <w:szCs w:val="16"/>
        <w:lang w:val="en-AU" w:eastAsia="en-AU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2376170</wp:posOffset>
          </wp:positionH>
          <wp:positionV relativeFrom="paragraph">
            <wp:posOffset>-259715</wp:posOffset>
          </wp:positionV>
          <wp:extent cx="1009650" cy="628650"/>
          <wp:effectExtent l="19050" t="0" r="0" b="0"/>
          <wp:wrapSquare wrapText="bothSides"/>
          <wp:docPr id="10" name="Picture 1" descr="taf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fe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B423F"/>
    <w:multiLevelType w:val="hybridMultilevel"/>
    <w:tmpl w:val="450091F2"/>
    <w:lvl w:ilvl="0" w:tplc="31C4762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A1A"/>
    <w:rsid w:val="00001851"/>
    <w:rsid w:val="00004B9E"/>
    <w:rsid w:val="00026292"/>
    <w:rsid w:val="00055275"/>
    <w:rsid w:val="000558BE"/>
    <w:rsid w:val="0007114A"/>
    <w:rsid w:val="00085C71"/>
    <w:rsid w:val="000A2ADC"/>
    <w:rsid w:val="000A6CFB"/>
    <w:rsid w:val="000E4252"/>
    <w:rsid w:val="00105CFD"/>
    <w:rsid w:val="00136591"/>
    <w:rsid w:val="00153BEA"/>
    <w:rsid w:val="001901A0"/>
    <w:rsid w:val="001A7698"/>
    <w:rsid w:val="001B3739"/>
    <w:rsid w:val="001C4829"/>
    <w:rsid w:val="001D5808"/>
    <w:rsid w:val="001E310F"/>
    <w:rsid w:val="001E3AB9"/>
    <w:rsid w:val="001E5308"/>
    <w:rsid w:val="00264B54"/>
    <w:rsid w:val="002A30C8"/>
    <w:rsid w:val="002B75FC"/>
    <w:rsid w:val="002E2727"/>
    <w:rsid w:val="00303B87"/>
    <w:rsid w:val="003171CD"/>
    <w:rsid w:val="00317F78"/>
    <w:rsid w:val="003375A3"/>
    <w:rsid w:val="003A6E25"/>
    <w:rsid w:val="003B0BB0"/>
    <w:rsid w:val="003D4F89"/>
    <w:rsid w:val="003E0FD1"/>
    <w:rsid w:val="003E69EC"/>
    <w:rsid w:val="003F6F81"/>
    <w:rsid w:val="00401C3C"/>
    <w:rsid w:val="004071E7"/>
    <w:rsid w:val="00427052"/>
    <w:rsid w:val="00446754"/>
    <w:rsid w:val="00454671"/>
    <w:rsid w:val="00464D97"/>
    <w:rsid w:val="004C2758"/>
    <w:rsid w:val="004F3364"/>
    <w:rsid w:val="00501943"/>
    <w:rsid w:val="00510FA2"/>
    <w:rsid w:val="00516D0E"/>
    <w:rsid w:val="005200E9"/>
    <w:rsid w:val="00526C84"/>
    <w:rsid w:val="00533B31"/>
    <w:rsid w:val="00543A1A"/>
    <w:rsid w:val="005579BE"/>
    <w:rsid w:val="00560854"/>
    <w:rsid w:val="00576631"/>
    <w:rsid w:val="0058163A"/>
    <w:rsid w:val="00595C9A"/>
    <w:rsid w:val="00596CF4"/>
    <w:rsid w:val="005A043D"/>
    <w:rsid w:val="005B1481"/>
    <w:rsid w:val="005D7F64"/>
    <w:rsid w:val="00611334"/>
    <w:rsid w:val="0066491A"/>
    <w:rsid w:val="0067103B"/>
    <w:rsid w:val="00671B3A"/>
    <w:rsid w:val="0067522F"/>
    <w:rsid w:val="006A3ACE"/>
    <w:rsid w:val="006B2B5B"/>
    <w:rsid w:val="006B3C57"/>
    <w:rsid w:val="006C388C"/>
    <w:rsid w:val="006E2F32"/>
    <w:rsid w:val="00700284"/>
    <w:rsid w:val="007216FE"/>
    <w:rsid w:val="00722FAA"/>
    <w:rsid w:val="00730579"/>
    <w:rsid w:val="00732684"/>
    <w:rsid w:val="007338A4"/>
    <w:rsid w:val="00785799"/>
    <w:rsid w:val="007876E6"/>
    <w:rsid w:val="007B406C"/>
    <w:rsid w:val="007C38D4"/>
    <w:rsid w:val="007C599D"/>
    <w:rsid w:val="007D292A"/>
    <w:rsid w:val="007E4051"/>
    <w:rsid w:val="007F0CD8"/>
    <w:rsid w:val="007F18D3"/>
    <w:rsid w:val="0081723E"/>
    <w:rsid w:val="00820279"/>
    <w:rsid w:val="00824B47"/>
    <w:rsid w:val="00865954"/>
    <w:rsid w:val="008B05E9"/>
    <w:rsid w:val="008C0E70"/>
    <w:rsid w:val="00903556"/>
    <w:rsid w:val="009417BE"/>
    <w:rsid w:val="00954540"/>
    <w:rsid w:val="00986014"/>
    <w:rsid w:val="009C6AC8"/>
    <w:rsid w:val="009D2376"/>
    <w:rsid w:val="009F202F"/>
    <w:rsid w:val="00A11DCF"/>
    <w:rsid w:val="00A26BD7"/>
    <w:rsid w:val="00A32E54"/>
    <w:rsid w:val="00A34CDD"/>
    <w:rsid w:val="00A36590"/>
    <w:rsid w:val="00A3797F"/>
    <w:rsid w:val="00A578D9"/>
    <w:rsid w:val="00A62A36"/>
    <w:rsid w:val="00A706CC"/>
    <w:rsid w:val="00A726A7"/>
    <w:rsid w:val="00A8169B"/>
    <w:rsid w:val="00A940E8"/>
    <w:rsid w:val="00AA62EC"/>
    <w:rsid w:val="00AE2A59"/>
    <w:rsid w:val="00B830BF"/>
    <w:rsid w:val="00B8772A"/>
    <w:rsid w:val="00BA7E21"/>
    <w:rsid w:val="00BD050D"/>
    <w:rsid w:val="00BD0545"/>
    <w:rsid w:val="00BD25D3"/>
    <w:rsid w:val="00BD6521"/>
    <w:rsid w:val="00C30CF0"/>
    <w:rsid w:val="00C41165"/>
    <w:rsid w:val="00C435F1"/>
    <w:rsid w:val="00C54CC4"/>
    <w:rsid w:val="00C65AE2"/>
    <w:rsid w:val="00CB1A8E"/>
    <w:rsid w:val="00CC2B1B"/>
    <w:rsid w:val="00CD7C1F"/>
    <w:rsid w:val="00CD7F59"/>
    <w:rsid w:val="00D10042"/>
    <w:rsid w:val="00D134CC"/>
    <w:rsid w:val="00D26C18"/>
    <w:rsid w:val="00D431F9"/>
    <w:rsid w:val="00D53778"/>
    <w:rsid w:val="00E037E7"/>
    <w:rsid w:val="00EA031E"/>
    <w:rsid w:val="00EA36B3"/>
    <w:rsid w:val="00EA6610"/>
    <w:rsid w:val="00ED3826"/>
    <w:rsid w:val="00EF740D"/>
    <w:rsid w:val="00F70587"/>
    <w:rsid w:val="00F75E3A"/>
    <w:rsid w:val="00FB35C2"/>
    <w:rsid w:val="00FB4007"/>
    <w:rsid w:val="00FB6845"/>
    <w:rsid w:val="00FC08FC"/>
    <w:rsid w:val="00FC39EE"/>
    <w:rsid w:val="00FD7981"/>
    <w:rsid w:val="00FF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2F"/>
    <w:pPr>
      <w:spacing w:after="200" w:line="276" w:lineRule="auto"/>
    </w:pPr>
    <w:rPr>
      <w:rFonts w:asciiTheme="minorHAnsi" w:hAnsiTheme="minorHAnsi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A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F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F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02F"/>
    <w:rPr>
      <w:rFonts w:asciiTheme="minorHAnsi" w:hAnsiTheme="minorHAnsi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02F"/>
    <w:rPr>
      <w:rFonts w:asciiTheme="minorHAnsi" w:hAnsiTheme="minorHAnsi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9F202F"/>
    <w:pPr>
      <w:ind w:left="720"/>
      <w:contextualSpacing/>
    </w:pPr>
  </w:style>
  <w:style w:type="table" w:styleId="TableGrid">
    <w:name w:val="Table Grid"/>
    <w:basedOn w:val="TableNormal"/>
    <w:rsid w:val="009F202F"/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65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5AE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AE2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5A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A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5A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Spacing">
    <w:name w:val="No Spacing"/>
    <w:uiPriority w:val="1"/>
    <w:qFormat/>
    <w:rsid w:val="00C65AE2"/>
    <w:rPr>
      <w:rFonts w:asciiTheme="minorHAnsi" w:hAnsiTheme="minorHAnsi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2B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2B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2B5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2FAA"/>
    <w:rPr>
      <w:rFonts w:asciiTheme="majorHAnsi" w:eastAsiaTheme="majorEastAsia" w:hAnsiTheme="majorHAnsi" w:cstheme="majorBidi"/>
      <w:b/>
      <w:bCs/>
      <w:color w:val="4F81BD" w:themeColor="accent1"/>
      <w:sz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22FA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table" w:styleId="MediumGrid1-Accent1">
    <w:name w:val="Medium Grid 1 Accent 1"/>
    <w:basedOn w:val="TableNormal"/>
    <w:uiPriority w:val="67"/>
    <w:rsid w:val="0000185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81723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2F"/>
    <w:pPr>
      <w:spacing w:after="200" w:line="276" w:lineRule="auto"/>
    </w:pPr>
    <w:rPr>
      <w:rFonts w:asciiTheme="minorHAnsi" w:hAnsiTheme="minorHAnsi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A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F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F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02F"/>
    <w:rPr>
      <w:rFonts w:asciiTheme="minorHAnsi" w:hAnsiTheme="minorHAnsi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02F"/>
    <w:rPr>
      <w:rFonts w:asciiTheme="minorHAnsi" w:hAnsiTheme="minorHAnsi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9F202F"/>
    <w:pPr>
      <w:ind w:left="720"/>
      <w:contextualSpacing/>
    </w:pPr>
  </w:style>
  <w:style w:type="table" w:styleId="TableGrid">
    <w:name w:val="Table Grid"/>
    <w:basedOn w:val="TableNormal"/>
    <w:rsid w:val="009F202F"/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65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5AE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AE2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5A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A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5A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Spacing">
    <w:name w:val="No Spacing"/>
    <w:uiPriority w:val="1"/>
    <w:qFormat/>
    <w:rsid w:val="00C65AE2"/>
    <w:rPr>
      <w:rFonts w:asciiTheme="minorHAnsi" w:hAnsiTheme="minorHAnsi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2B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2B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2B5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2FAA"/>
    <w:rPr>
      <w:rFonts w:asciiTheme="majorHAnsi" w:eastAsiaTheme="majorEastAsia" w:hAnsiTheme="majorHAnsi" w:cstheme="majorBidi"/>
      <w:b/>
      <w:bCs/>
      <w:color w:val="4F81BD" w:themeColor="accent1"/>
      <w:sz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22FA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table" w:styleId="MediumGrid1-Accent1">
    <w:name w:val="Medium Grid 1 Accent 1"/>
    <w:basedOn w:val="TableNormal"/>
    <w:uiPriority w:val="67"/>
    <w:rsid w:val="0000185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81723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orel%20Iliescu\Desktop\TAFE%20Stuff\Assessment%20Template.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FECD2-B1E1-4BB2-AD91-3ED7C92BB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Assessment Template.5</Template>
  <TotalTime>16</TotalTime>
  <Pages>14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- Stark</vt:lpstr>
    </vt:vector>
  </TitlesOfParts>
  <Manager>Viorel V. Iliescu</Manager>
  <Company>Stark Gamming</Company>
  <LinksUpToDate>false</LinksUpToDate>
  <CharactersWithSpaces>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Stark Player Manual</dc:title>
  <dc:creator>Viorel V. Iliescu</dc:creator>
  <cp:keywords>Report, Java</cp:keywords>
  <cp:lastModifiedBy>Viorel Iliescu</cp:lastModifiedBy>
  <cp:revision>16</cp:revision>
  <cp:lastPrinted>2010-03-19T02:14:00Z</cp:lastPrinted>
  <dcterms:created xsi:type="dcterms:W3CDTF">2012-04-19T10:20:00Z</dcterms:created>
  <dcterms:modified xsi:type="dcterms:W3CDTF">2012-07-04T09:40:00Z</dcterms:modified>
</cp:coreProperties>
</file>